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3B65" w:rsidRPr="00D23B65" w:rsidRDefault="00253BCD" w:rsidP="00FE6656">
      <w:pPr>
        <w:pStyle w:val="ModulTitel"/>
      </w:pPr>
      <w:r w:rsidRPr="00F776EA">
        <w:t>Dokumentation</w:t>
      </w:r>
      <w:r w:rsidR="00BA27AA">
        <w:t xml:space="preserve"> </w:t>
      </w:r>
      <w:r w:rsidR="00EA0F89">
        <w:t>Robin Steiger</w:t>
      </w:r>
      <w:r w:rsidRPr="00F776EA">
        <w:fldChar w:fldCharType="begin"/>
      </w:r>
      <w:r w:rsidRPr="00F776EA">
        <w:instrText xml:space="preserve"> INCLUDETEXT "C:\\Users\\Henri\\Documents\\Schule\\IT-School\\Projekttage\\Projekttag_Pong\\trunk\\imports\\uebersicht.docx" import </w:instrText>
      </w:r>
      <w:r w:rsidRPr="00F776EA">
        <w:fldChar w:fldCharType="separate"/>
      </w:r>
      <w:r w:rsidR="00D23B65">
        <w:fldChar w:fldCharType="begin"/>
      </w:r>
      <w:r w:rsidR="00D23B65">
        <w:instrText xml:space="preserve"> INCLUDETEXT "C:\\Users\\Henri\\Documents\\Schule\\IT-School\\Projekttage\\Projekttag_Suchmaschine\\trunk\\imports\\uebersicht.docx" import </w:instrText>
      </w:r>
      <w:r w:rsidR="00D23B65">
        <w:fldChar w:fldCharType="separate"/>
      </w:r>
    </w:p>
    <w:tbl>
      <w:tblPr>
        <w:tblStyle w:val="ModulTabelle1"/>
        <w:tblW w:w="0" w:type="auto"/>
        <w:tblLook w:val="04A0" w:firstRow="1" w:lastRow="0" w:firstColumn="1" w:lastColumn="0" w:noHBand="0" w:noVBand="1"/>
      </w:tblPr>
      <w:tblGrid>
        <w:gridCol w:w="4536"/>
        <w:gridCol w:w="4536"/>
      </w:tblGrid>
      <w:tr w:rsidR="00D23B65" w:rsidTr="00E56F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36" w:type="dxa"/>
          </w:tcPr>
          <w:p w:rsidR="00D23B65" w:rsidRDefault="00D23B65" w:rsidP="001715A3">
            <w:pPr>
              <w:rPr>
                <w:lang w:val="de-DE"/>
              </w:rPr>
            </w:pPr>
            <w:r>
              <w:rPr>
                <w:lang w:val="de-DE"/>
              </w:rPr>
              <w:t>Teammitglieder</w:t>
            </w:r>
          </w:p>
        </w:tc>
        <w:tc>
          <w:tcPr>
            <w:tcW w:w="4536" w:type="dxa"/>
          </w:tcPr>
          <w:p w:rsidR="00D23B65" w:rsidRDefault="00D23B65" w:rsidP="001715A3">
            <w:pPr>
              <w:rPr>
                <w:lang w:val="de-DE"/>
              </w:rPr>
            </w:pPr>
            <w:r>
              <w:rPr>
                <w:lang w:val="de-DE"/>
              </w:rPr>
              <w:t>Toni Kostal</w:t>
            </w:r>
          </w:p>
          <w:p w:rsidR="00D23B65" w:rsidRDefault="00D23B65" w:rsidP="001715A3">
            <w:pPr>
              <w:rPr>
                <w:lang w:val="de-DE"/>
              </w:rPr>
            </w:pPr>
            <w:r>
              <w:rPr>
                <w:lang w:val="de-DE"/>
              </w:rPr>
              <w:t>Robin Steiger</w:t>
            </w:r>
          </w:p>
          <w:p w:rsidR="00D23B65" w:rsidRDefault="00D23B65" w:rsidP="001715A3">
            <w:pPr>
              <w:rPr>
                <w:lang w:val="de-DE"/>
              </w:rPr>
            </w:pPr>
            <w:r>
              <w:rPr>
                <w:lang w:val="de-DE"/>
              </w:rPr>
              <w:t>Henri Schmekies</w:t>
            </w:r>
          </w:p>
          <w:p w:rsidR="00D23B65" w:rsidRPr="00527F7F" w:rsidRDefault="00D23B65" w:rsidP="001715A3">
            <w:pPr>
              <w:rPr>
                <w:strike/>
                <w:lang w:val="de-DE"/>
              </w:rPr>
            </w:pPr>
            <w:r>
              <w:rPr>
                <w:lang w:val="de-DE"/>
              </w:rPr>
              <w:t>Fabian Eichenberger</w:t>
            </w:r>
          </w:p>
        </w:tc>
      </w:tr>
      <w:tr w:rsidR="00D23B65" w:rsidTr="00E56F0C">
        <w:tc>
          <w:tcPr>
            <w:tcW w:w="4536" w:type="dxa"/>
          </w:tcPr>
          <w:p w:rsidR="00D23B65" w:rsidRDefault="00D23B65" w:rsidP="001715A3">
            <w:pPr>
              <w:rPr>
                <w:lang w:val="de-DE"/>
              </w:rPr>
            </w:pPr>
            <w:r>
              <w:rPr>
                <w:lang w:val="de-DE"/>
              </w:rPr>
              <w:t>Projektleiter</w:t>
            </w:r>
          </w:p>
        </w:tc>
        <w:tc>
          <w:tcPr>
            <w:tcW w:w="4536" w:type="dxa"/>
          </w:tcPr>
          <w:p w:rsidR="00D23B65" w:rsidRDefault="00E56F0C" w:rsidP="001715A3">
            <w:pPr>
              <w:rPr>
                <w:lang w:val="de-DE"/>
              </w:rPr>
            </w:pPr>
            <w:r>
              <w:rPr>
                <w:lang w:val="de-DE"/>
              </w:rPr>
              <w:t>Henri Schmekies</w:t>
            </w:r>
          </w:p>
        </w:tc>
      </w:tr>
      <w:tr w:rsidR="00D23B65" w:rsidTr="00E56F0C">
        <w:tc>
          <w:tcPr>
            <w:tcW w:w="4536" w:type="dxa"/>
          </w:tcPr>
          <w:p w:rsidR="00D23B65" w:rsidRDefault="00D23B65" w:rsidP="001715A3">
            <w:pPr>
              <w:rPr>
                <w:lang w:val="de-DE"/>
              </w:rPr>
            </w:pPr>
            <w:r>
              <w:rPr>
                <w:lang w:val="de-DE"/>
              </w:rPr>
              <w:t>Kunde</w:t>
            </w:r>
          </w:p>
        </w:tc>
        <w:tc>
          <w:tcPr>
            <w:tcW w:w="4536" w:type="dxa"/>
          </w:tcPr>
          <w:p w:rsidR="00D23B65" w:rsidRDefault="00D23B65" w:rsidP="001715A3">
            <w:pPr>
              <w:rPr>
                <w:lang w:val="de-DE"/>
              </w:rPr>
            </w:pPr>
            <w:r>
              <w:rPr>
                <w:lang w:val="de-DE"/>
              </w:rPr>
              <w:t>M. Schneider</w:t>
            </w:r>
          </w:p>
        </w:tc>
      </w:tr>
      <w:tr w:rsidR="00D23B65" w:rsidTr="00E56F0C">
        <w:tc>
          <w:tcPr>
            <w:tcW w:w="4536" w:type="dxa"/>
          </w:tcPr>
          <w:p w:rsidR="00D23B65" w:rsidRDefault="00D23B65" w:rsidP="001715A3">
            <w:pPr>
              <w:rPr>
                <w:lang w:val="de-DE"/>
              </w:rPr>
            </w:pPr>
            <w:r>
              <w:rPr>
                <w:lang w:val="de-DE"/>
              </w:rPr>
              <w:t>Beschreibung Projekt</w:t>
            </w:r>
          </w:p>
        </w:tc>
        <w:tc>
          <w:tcPr>
            <w:tcW w:w="4536" w:type="dxa"/>
          </w:tcPr>
          <w:p w:rsidR="00D23B65" w:rsidRDefault="00E56F0C" w:rsidP="001715A3">
            <w:pPr>
              <w:rPr>
                <w:lang w:val="de-DE"/>
              </w:rPr>
            </w:pPr>
            <w:r>
              <w:rPr>
                <w:lang w:val="de-DE"/>
              </w:rPr>
              <w:t>Ein Game mit Löve2D erstellen und sich damit in die Programmiersprache von Löve2D (Lua) einarbeiten</w:t>
            </w:r>
          </w:p>
        </w:tc>
      </w:tr>
      <w:tr w:rsidR="00D23B65" w:rsidTr="00E56F0C">
        <w:tc>
          <w:tcPr>
            <w:tcW w:w="4536" w:type="dxa"/>
          </w:tcPr>
          <w:p w:rsidR="00D23B65" w:rsidRDefault="00D23B65" w:rsidP="001715A3">
            <w:pPr>
              <w:rPr>
                <w:lang w:val="de-DE"/>
              </w:rPr>
            </w:pPr>
            <w:r>
              <w:rPr>
                <w:lang w:val="de-DE"/>
              </w:rPr>
              <w:t>Datum</w:t>
            </w:r>
          </w:p>
        </w:tc>
        <w:tc>
          <w:tcPr>
            <w:tcW w:w="4536" w:type="dxa"/>
          </w:tcPr>
          <w:p w:rsidR="00D23B65" w:rsidRDefault="00D23B65" w:rsidP="001715A3">
            <w:pPr>
              <w:rPr>
                <w:lang w:val="de-DE"/>
              </w:rPr>
            </w:pPr>
            <w:r>
              <w:rPr>
                <w:lang w:val="de-DE"/>
              </w:rPr>
              <w:fldChar w:fldCharType="begin"/>
            </w:r>
            <w:r>
              <w:rPr>
                <w:lang w:val="de-DE"/>
              </w:rPr>
              <w:instrText xml:space="preserve"> TIME \@ "d. MMMM yyyy" </w:instrText>
            </w:r>
            <w:r>
              <w:rPr>
                <w:lang w:val="de-DE"/>
              </w:rPr>
              <w:fldChar w:fldCharType="separate"/>
            </w:r>
            <w:r w:rsidR="00BF2BDA">
              <w:rPr>
                <w:noProof/>
                <w:lang w:val="de-DE"/>
              </w:rPr>
              <w:t>29. April 2015</w:t>
            </w:r>
            <w:r>
              <w:rPr>
                <w:lang w:val="de-DE"/>
              </w:rPr>
              <w:fldChar w:fldCharType="end"/>
            </w:r>
          </w:p>
        </w:tc>
      </w:tr>
      <w:tr w:rsidR="00D23B65" w:rsidTr="00E56F0C">
        <w:tc>
          <w:tcPr>
            <w:tcW w:w="4536" w:type="dxa"/>
          </w:tcPr>
          <w:p w:rsidR="00D23B65" w:rsidRDefault="00EE636D" w:rsidP="001715A3">
            <w:pPr>
              <w:rPr>
                <w:lang w:val="de-DE"/>
              </w:rPr>
            </w:pPr>
            <w:hyperlink r:id="rId9" w:history="1">
              <w:r w:rsidR="00D23B65" w:rsidRPr="00D90478">
                <w:rPr>
                  <w:rStyle w:val="Hyperlink"/>
                  <w:lang w:val="de-DE"/>
                </w:rPr>
                <w:sym w:font="Wingdings" w:char="F0DF"/>
              </w:r>
              <w:r w:rsidR="00D23B65" w:rsidRPr="00D90478">
                <w:rPr>
                  <w:rStyle w:val="Hyperlink"/>
                  <w:lang w:val="de-DE"/>
                </w:rPr>
                <w:t xml:space="preserve"> Zurück zur Übersicht</w:t>
              </w:r>
            </w:hyperlink>
          </w:p>
        </w:tc>
        <w:tc>
          <w:tcPr>
            <w:tcW w:w="4536" w:type="dxa"/>
          </w:tcPr>
          <w:p w:rsidR="00D23B65" w:rsidRDefault="00D23B65" w:rsidP="001715A3">
            <w:pPr>
              <w:rPr>
                <w:lang w:val="de-DE"/>
              </w:rPr>
            </w:pPr>
          </w:p>
        </w:tc>
      </w:tr>
    </w:tbl>
    <w:p w:rsidR="00253BCD" w:rsidRPr="00F776EA" w:rsidRDefault="00D23B65" w:rsidP="002C47E1">
      <w:pPr>
        <w:pStyle w:val="ModulSchreiben"/>
      </w:pPr>
      <w:r>
        <w:fldChar w:fldCharType="end"/>
      </w:r>
      <w:r w:rsidR="00253BCD" w:rsidRPr="00F776EA">
        <w:fldChar w:fldCharType="end"/>
      </w:r>
    </w:p>
    <w:p w:rsidR="00253BCD" w:rsidRDefault="00253BCD">
      <w:pPr>
        <w:rPr>
          <w:rFonts w:ascii="Fira Sans" w:hAnsi="Fira Sans"/>
          <w:sz w:val="48"/>
        </w:rPr>
      </w:pPr>
      <w:r>
        <w:br w:type="page"/>
      </w:r>
    </w:p>
    <w:p w:rsidR="00C54680" w:rsidRPr="00F776EA" w:rsidRDefault="00C54680" w:rsidP="00FE6656">
      <w:pPr>
        <w:pStyle w:val="ModulTitel"/>
      </w:pPr>
      <w:r w:rsidRPr="00F776EA">
        <w:lastRenderedPageBreak/>
        <w:t>Inhaltsverzeichnis</w:t>
      </w:r>
    </w:p>
    <w:p w:rsidR="00FE6656" w:rsidRDefault="005C44AA">
      <w:pPr>
        <w:pStyle w:val="Verzeichnis1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 w:bidi="lo-LA"/>
        </w:rPr>
      </w:pPr>
      <w:r w:rsidRPr="00F776EA">
        <w:fldChar w:fldCharType="begin"/>
      </w:r>
      <w:r w:rsidRPr="00F776EA">
        <w:instrText xml:space="preserve"> TOC \o "1-3" \h \z \t "Modul_Überschrift1;1;Modul_Überschrift2;2;Modul_Überschrift3;3" </w:instrText>
      </w:r>
      <w:r w:rsidRPr="00F776EA">
        <w:fldChar w:fldCharType="separate"/>
      </w:r>
      <w:hyperlink w:anchor="_Toc417457973" w:history="1">
        <w:r w:rsidR="00FE6656" w:rsidRPr="00E5024B">
          <w:rPr>
            <w:rStyle w:val="Hyperlink"/>
            <w:noProof/>
          </w:rPr>
          <w:t>Metainformationen</w:t>
        </w:r>
        <w:r w:rsidR="00FE6656">
          <w:rPr>
            <w:noProof/>
            <w:webHidden/>
          </w:rPr>
          <w:tab/>
        </w:r>
        <w:r w:rsidR="00FE6656">
          <w:rPr>
            <w:noProof/>
            <w:webHidden/>
          </w:rPr>
          <w:fldChar w:fldCharType="begin"/>
        </w:r>
        <w:r w:rsidR="00FE6656">
          <w:rPr>
            <w:noProof/>
            <w:webHidden/>
          </w:rPr>
          <w:instrText xml:space="preserve"> PAGEREF _Toc417457973 \h </w:instrText>
        </w:r>
        <w:r w:rsidR="00FE6656">
          <w:rPr>
            <w:noProof/>
            <w:webHidden/>
          </w:rPr>
        </w:r>
        <w:r w:rsidR="00FE6656">
          <w:rPr>
            <w:noProof/>
            <w:webHidden/>
          </w:rPr>
          <w:fldChar w:fldCharType="separate"/>
        </w:r>
        <w:r w:rsidR="00FE6656">
          <w:rPr>
            <w:noProof/>
            <w:webHidden/>
          </w:rPr>
          <w:t>3</w:t>
        </w:r>
        <w:r w:rsidR="00FE6656">
          <w:rPr>
            <w:noProof/>
            <w:webHidden/>
          </w:rPr>
          <w:fldChar w:fldCharType="end"/>
        </w:r>
      </w:hyperlink>
    </w:p>
    <w:p w:rsidR="00FE6656" w:rsidRDefault="00EE636D">
      <w:pPr>
        <w:pStyle w:val="Verzeichnis1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 w:bidi="lo-LA"/>
        </w:rPr>
      </w:pPr>
      <w:hyperlink w:anchor="_Toc417457974" w:history="1">
        <w:r w:rsidR="00FE6656" w:rsidRPr="00E5024B">
          <w:rPr>
            <w:rStyle w:val="Hyperlink"/>
            <w:noProof/>
          </w:rPr>
          <w:t>Löve2d</w:t>
        </w:r>
        <w:r w:rsidR="00FE6656">
          <w:rPr>
            <w:noProof/>
            <w:webHidden/>
          </w:rPr>
          <w:tab/>
        </w:r>
        <w:r w:rsidR="00FE6656">
          <w:rPr>
            <w:noProof/>
            <w:webHidden/>
          </w:rPr>
          <w:fldChar w:fldCharType="begin"/>
        </w:r>
        <w:r w:rsidR="00FE6656">
          <w:rPr>
            <w:noProof/>
            <w:webHidden/>
          </w:rPr>
          <w:instrText xml:space="preserve"> PAGEREF _Toc417457974 \h </w:instrText>
        </w:r>
        <w:r w:rsidR="00FE6656">
          <w:rPr>
            <w:noProof/>
            <w:webHidden/>
          </w:rPr>
        </w:r>
        <w:r w:rsidR="00FE6656">
          <w:rPr>
            <w:noProof/>
            <w:webHidden/>
          </w:rPr>
          <w:fldChar w:fldCharType="separate"/>
        </w:r>
        <w:r w:rsidR="00FE6656">
          <w:rPr>
            <w:noProof/>
            <w:webHidden/>
          </w:rPr>
          <w:t>4</w:t>
        </w:r>
        <w:r w:rsidR="00FE6656">
          <w:rPr>
            <w:noProof/>
            <w:webHidden/>
          </w:rPr>
          <w:fldChar w:fldCharType="end"/>
        </w:r>
      </w:hyperlink>
    </w:p>
    <w:p w:rsidR="00FE6656" w:rsidRDefault="00EE636D">
      <w:pPr>
        <w:pStyle w:val="Verzeichnis2"/>
        <w:tabs>
          <w:tab w:val="right" w:leader="dot" w:pos="9062"/>
        </w:tabs>
        <w:rPr>
          <w:rFonts w:eastAsiaTheme="minorEastAsia"/>
          <w:noProof/>
          <w:lang w:eastAsia="de-CH" w:bidi="lo-LA"/>
        </w:rPr>
      </w:pPr>
      <w:hyperlink w:anchor="_Toc417457975" w:history="1">
        <w:r w:rsidR="00FE6656" w:rsidRPr="00E5024B">
          <w:rPr>
            <w:rStyle w:val="Hyperlink"/>
            <w:noProof/>
          </w:rPr>
          <w:t>Einstieg</w:t>
        </w:r>
        <w:r w:rsidR="00FE6656">
          <w:rPr>
            <w:noProof/>
            <w:webHidden/>
          </w:rPr>
          <w:tab/>
        </w:r>
        <w:r w:rsidR="00FE6656">
          <w:rPr>
            <w:noProof/>
            <w:webHidden/>
          </w:rPr>
          <w:fldChar w:fldCharType="begin"/>
        </w:r>
        <w:r w:rsidR="00FE6656">
          <w:rPr>
            <w:noProof/>
            <w:webHidden/>
          </w:rPr>
          <w:instrText xml:space="preserve"> PAGEREF _Toc417457975 \h </w:instrText>
        </w:r>
        <w:r w:rsidR="00FE6656">
          <w:rPr>
            <w:noProof/>
            <w:webHidden/>
          </w:rPr>
        </w:r>
        <w:r w:rsidR="00FE6656">
          <w:rPr>
            <w:noProof/>
            <w:webHidden/>
          </w:rPr>
          <w:fldChar w:fldCharType="separate"/>
        </w:r>
        <w:r w:rsidR="00FE6656">
          <w:rPr>
            <w:noProof/>
            <w:webHidden/>
          </w:rPr>
          <w:t>4</w:t>
        </w:r>
        <w:r w:rsidR="00FE6656">
          <w:rPr>
            <w:noProof/>
            <w:webHidden/>
          </w:rPr>
          <w:fldChar w:fldCharType="end"/>
        </w:r>
      </w:hyperlink>
    </w:p>
    <w:p w:rsidR="00FE6656" w:rsidRDefault="00EE636D">
      <w:pPr>
        <w:pStyle w:val="Verzeichnis2"/>
        <w:tabs>
          <w:tab w:val="right" w:leader="dot" w:pos="9062"/>
        </w:tabs>
        <w:rPr>
          <w:rFonts w:eastAsiaTheme="minorEastAsia"/>
          <w:noProof/>
          <w:lang w:eastAsia="de-CH" w:bidi="lo-LA"/>
        </w:rPr>
      </w:pPr>
      <w:hyperlink w:anchor="_Toc417457976" w:history="1">
        <w:r w:rsidR="00FE6656" w:rsidRPr="00E5024B">
          <w:rPr>
            <w:rStyle w:val="Hyperlink"/>
            <w:noProof/>
          </w:rPr>
          <w:t>Version 1</w:t>
        </w:r>
        <w:r w:rsidR="00FE6656">
          <w:rPr>
            <w:noProof/>
            <w:webHidden/>
          </w:rPr>
          <w:tab/>
        </w:r>
        <w:r w:rsidR="00FE6656">
          <w:rPr>
            <w:noProof/>
            <w:webHidden/>
          </w:rPr>
          <w:fldChar w:fldCharType="begin"/>
        </w:r>
        <w:r w:rsidR="00FE6656">
          <w:rPr>
            <w:noProof/>
            <w:webHidden/>
          </w:rPr>
          <w:instrText xml:space="preserve"> PAGEREF _Toc417457976 \h </w:instrText>
        </w:r>
        <w:r w:rsidR="00FE6656">
          <w:rPr>
            <w:noProof/>
            <w:webHidden/>
          </w:rPr>
        </w:r>
        <w:r w:rsidR="00FE6656">
          <w:rPr>
            <w:noProof/>
            <w:webHidden/>
          </w:rPr>
          <w:fldChar w:fldCharType="separate"/>
        </w:r>
        <w:r w:rsidR="00FE6656">
          <w:rPr>
            <w:noProof/>
            <w:webHidden/>
          </w:rPr>
          <w:t>4</w:t>
        </w:r>
        <w:r w:rsidR="00FE6656">
          <w:rPr>
            <w:noProof/>
            <w:webHidden/>
          </w:rPr>
          <w:fldChar w:fldCharType="end"/>
        </w:r>
      </w:hyperlink>
    </w:p>
    <w:p w:rsidR="00FE6656" w:rsidRDefault="00EE636D">
      <w:pPr>
        <w:pStyle w:val="Verzeichnis2"/>
        <w:tabs>
          <w:tab w:val="right" w:leader="dot" w:pos="9062"/>
        </w:tabs>
        <w:rPr>
          <w:rFonts w:eastAsiaTheme="minorEastAsia"/>
          <w:noProof/>
          <w:lang w:eastAsia="de-CH" w:bidi="lo-LA"/>
        </w:rPr>
      </w:pPr>
      <w:hyperlink w:anchor="_Toc417457977" w:history="1">
        <w:r w:rsidR="00FE6656" w:rsidRPr="00E5024B">
          <w:rPr>
            <w:rStyle w:val="Hyperlink"/>
            <w:noProof/>
          </w:rPr>
          <w:t>Version 2</w:t>
        </w:r>
        <w:r w:rsidR="00FE6656">
          <w:rPr>
            <w:noProof/>
            <w:webHidden/>
          </w:rPr>
          <w:tab/>
        </w:r>
        <w:r w:rsidR="00FE6656">
          <w:rPr>
            <w:noProof/>
            <w:webHidden/>
          </w:rPr>
          <w:fldChar w:fldCharType="begin"/>
        </w:r>
        <w:r w:rsidR="00FE6656">
          <w:rPr>
            <w:noProof/>
            <w:webHidden/>
          </w:rPr>
          <w:instrText xml:space="preserve"> PAGEREF _Toc417457977 \h </w:instrText>
        </w:r>
        <w:r w:rsidR="00FE6656">
          <w:rPr>
            <w:noProof/>
            <w:webHidden/>
          </w:rPr>
        </w:r>
        <w:r w:rsidR="00FE6656">
          <w:rPr>
            <w:noProof/>
            <w:webHidden/>
          </w:rPr>
          <w:fldChar w:fldCharType="separate"/>
        </w:r>
        <w:r w:rsidR="00FE6656">
          <w:rPr>
            <w:noProof/>
            <w:webHidden/>
          </w:rPr>
          <w:t>4</w:t>
        </w:r>
        <w:r w:rsidR="00FE6656">
          <w:rPr>
            <w:noProof/>
            <w:webHidden/>
          </w:rPr>
          <w:fldChar w:fldCharType="end"/>
        </w:r>
      </w:hyperlink>
    </w:p>
    <w:p w:rsidR="00FE6656" w:rsidRDefault="00EE636D">
      <w:pPr>
        <w:pStyle w:val="Verzeichnis2"/>
        <w:tabs>
          <w:tab w:val="right" w:leader="dot" w:pos="9062"/>
        </w:tabs>
        <w:rPr>
          <w:rFonts w:eastAsiaTheme="minorEastAsia"/>
          <w:noProof/>
          <w:lang w:eastAsia="de-CH" w:bidi="lo-LA"/>
        </w:rPr>
      </w:pPr>
      <w:hyperlink w:anchor="_Toc417457978" w:history="1">
        <w:r w:rsidR="00FE6656" w:rsidRPr="00E5024B">
          <w:rPr>
            <w:rStyle w:val="Hyperlink"/>
            <w:noProof/>
          </w:rPr>
          <w:t>Version 3</w:t>
        </w:r>
        <w:r w:rsidR="00FE6656">
          <w:rPr>
            <w:noProof/>
            <w:webHidden/>
          </w:rPr>
          <w:tab/>
        </w:r>
        <w:r w:rsidR="00FE6656">
          <w:rPr>
            <w:noProof/>
            <w:webHidden/>
          </w:rPr>
          <w:fldChar w:fldCharType="begin"/>
        </w:r>
        <w:r w:rsidR="00FE6656">
          <w:rPr>
            <w:noProof/>
            <w:webHidden/>
          </w:rPr>
          <w:instrText xml:space="preserve"> PAGEREF _Toc417457978 \h </w:instrText>
        </w:r>
        <w:r w:rsidR="00FE6656">
          <w:rPr>
            <w:noProof/>
            <w:webHidden/>
          </w:rPr>
        </w:r>
        <w:r w:rsidR="00FE6656">
          <w:rPr>
            <w:noProof/>
            <w:webHidden/>
          </w:rPr>
          <w:fldChar w:fldCharType="separate"/>
        </w:r>
        <w:r w:rsidR="00FE6656">
          <w:rPr>
            <w:noProof/>
            <w:webHidden/>
          </w:rPr>
          <w:t>4</w:t>
        </w:r>
        <w:r w:rsidR="00FE6656">
          <w:rPr>
            <w:noProof/>
            <w:webHidden/>
          </w:rPr>
          <w:fldChar w:fldCharType="end"/>
        </w:r>
      </w:hyperlink>
    </w:p>
    <w:p w:rsidR="00FE6656" w:rsidRDefault="00EE636D">
      <w:pPr>
        <w:pStyle w:val="Verzeichnis1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 w:bidi="lo-LA"/>
        </w:rPr>
      </w:pPr>
      <w:hyperlink w:anchor="_Toc417457979" w:history="1">
        <w:r w:rsidR="00FE6656" w:rsidRPr="00E5024B">
          <w:rPr>
            <w:rStyle w:val="Hyperlink"/>
            <w:noProof/>
          </w:rPr>
          <w:t>Aufbau Löve2d</w:t>
        </w:r>
        <w:r w:rsidR="00FE6656">
          <w:rPr>
            <w:noProof/>
            <w:webHidden/>
          </w:rPr>
          <w:tab/>
        </w:r>
        <w:r w:rsidR="00FE6656">
          <w:rPr>
            <w:noProof/>
            <w:webHidden/>
          </w:rPr>
          <w:fldChar w:fldCharType="begin"/>
        </w:r>
        <w:r w:rsidR="00FE6656">
          <w:rPr>
            <w:noProof/>
            <w:webHidden/>
          </w:rPr>
          <w:instrText xml:space="preserve"> PAGEREF _Toc417457979 \h </w:instrText>
        </w:r>
        <w:r w:rsidR="00FE6656">
          <w:rPr>
            <w:noProof/>
            <w:webHidden/>
          </w:rPr>
        </w:r>
        <w:r w:rsidR="00FE6656">
          <w:rPr>
            <w:noProof/>
            <w:webHidden/>
          </w:rPr>
          <w:fldChar w:fldCharType="separate"/>
        </w:r>
        <w:r w:rsidR="00FE6656">
          <w:rPr>
            <w:noProof/>
            <w:webHidden/>
          </w:rPr>
          <w:t>4</w:t>
        </w:r>
        <w:r w:rsidR="00FE6656">
          <w:rPr>
            <w:noProof/>
            <w:webHidden/>
          </w:rPr>
          <w:fldChar w:fldCharType="end"/>
        </w:r>
      </w:hyperlink>
    </w:p>
    <w:p w:rsidR="00FE6656" w:rsidRDefault="00EE636D">
      <w:pPr>
        <w:pStyle w:val="Verzeichnis1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 w:bidi="lo-LA"/>
        </w:rPr>
      </w:pPr>
      <w:hyperlink w:anchor="_Toc417457980" w:history="1">
        <w:r w:rsidR="00FE6656" w:rsidRPr="00E5024B">
          <w:rPr>
            <w:rStyle w:val="Hyperlink"/>
            <w:noProof/>
          </w:rPr>
          <w:t>Benutzerdefinierte Funktionen</w:t>
        </w:r>
        <w:r w:rsidR="00FE6656">
          <w:rPr>
            <w:noProof/>
            <w:webHidden/>
          </w:rPr>
          <w:tab/>
        </w:r>
        <w:r w:rsidR="00FE6656">
          <w:rPr>
            <w:noProof/>
            <w:webHidden/>
          </w:rPr>
          <w:fldChar w:fldCharType="begin"/>
        </w:r>
        <w:r w:rsidR="00FE6656">
          <w:rPr>
            <w:noProof/>
            <w:webHidden/>
          </w:rPr>
          <w:instrText xml:space="preserve"> PAGEREF _Toc417457980 \h </w:instrText>
        </w:r>
        <w:r w:rsidR="00FE6656">
          <w:rPr>
            <w:noProof/>
            <w:webHidden/>
          </w:rPr>
        </w:r>
        <w:r w:rsidR="00FE6656">
          <w:rPr>
            <w:noProof/>
            <w:webHidden/>
          </w:rPr>
          <w:fldChar w:fldCharType="separate"/>
        </w:r>
        <w:r w:rsidR="00FE6656">
          <w:rPr>
            <w:noProof/>
            <w:webHidden/>
          </w:rPr>
          <w:t>4</w:t>
        </w:r>
        <w:r w:rsidR="00FE6656">
          <w:rPr>
            <w:noProof/>
            <w:webHidden/>
          </w:rPr>
          <w:fldChar w:fldCharType="end"/>
        </w:r>
      </w:hyperlink>
    </w:p>
    <w:p w:rsidR="00FE6656" w:rsidRDefault="00EE636D">
      <w:pPr>
        <w:pStyle w:val="Verzeichnis2"/>
        <w:tabs>
          <w:tab w:val="right" w:leader="dot" w:pos="9062"/>
        </w:tabs>
        <w:rPr>
          <w:rFonts w:eastAsiaTheme="minorEastAsia"/>
          <w:noProof/>
          <w:lang w:eastAsia="de-CH" w:bidi="lo-LA"/>
        </w:rPr>
      </w:pPr>
      <w:hyperlink w:anchor="_Toc417457981" w:history="1">
        <w:r w:rsidR="00FE6656" w:rsidRPr="00E5024B">
          <w:rPr>
            <w:rStyle w:val="Hyperlink"/>
            <w:noProof/>
          </w:rPr>
          <w:t>CheckCollision()</w:t>
        </w:r>
        <w:r w:rsidR="00FE6656">
          <w:rPr>
            <w:noProof/>
            <w:webHidden/>
          </w:rPr>
          <w:tab/>
        </w:r>
        <w:r w:rsidR="00FE6656">
          <w:rPr>
            <w:noProof/>
            <w:webHidden/>
          </w:rPr>
          <w:fldChar w:fldCharType="begin"/>
        </w:r>
        <w:r w:rsidR="00FE6656">
          <w:rPr>
            <w:noProof/>
            <w:webHidden/>
          </w:rPr>
          <w:instrText xml:space="preserve"> PAGEREF _Toc417457981 \h </w:instrText>
        </w:r>
        <w:r w:rsidR="00FE6656">
          <w:rPr>
            <w:noProof/>
            <w:webHidden/>
          </w:rPr>
        </w:r>
        <w:r w:rsidR="00FE6656">
          <w:rPr>
            <w:noProof/>
            <w:webHidden/>
          </w:rPr>
          <w:fldChar w:fldCharType="separate"/>
        </w:r>
        <w:r w:rsidR="00FE6656">
          <w:rPr>
            <w:noProof/>
            <w:webHidden/>
          </w:rPr>
          <w:t>4</w:t>
        </w:r>
        <w:r w:rsidR="00FE6656">
          <w:rPr>
            <w:noProof/>
            <w:webHidden/>
          </w:rPr>
          <w:fldChar w:fldCharType="end"/>
        </w:r>
      </w:hyperlink>
    </w:p>
    <w:p w:rsidR="00FE6656" w:rsidRDefault="00EE636D">
      <w:pPr>
        <w:pStyle w:val="Verzeichnis2"/>
        <w:tabs>
          <w:tab w:val="right" w:leader="dot" w:pos="9062"/>
        </w:tabs>
        <w:rPr>
          <w:rFonts w:eastAsiaTheme="minorEastAsia"/>
          <w:noProof/>
          <w:lang w:eastAsia="de-CH" w:bidi="lo-LA"/>
        </w:rPr>
      </w:pPr>
      <w:hyperlink w:anchor="_Toc417457982" w:history="1">
        <w:r w:rsidR="00FE6656" w:rsidRPr="00E5024B">
          <w:rPr>
            <w:rStyle w:val="Hyperlink"/>
            <w:noProof/>
          </w:rPr>
          <w:t>CreateEnemy()</w:t>
        </w:r>
        <w:r w:rsidR="00FE6656">
          <w:rPr>
            <w:noProof/>
            <w:webHidden/>
          </w:rPr>
          <w:tab/>
        </w:r>
        <w:r w:rsidR="00FE6656">
          <w:rPr>
            <w:noProof/>
            <w:webHidden/>
          </w:rPr>
          <w:fldChar w:fldCharType="begin"/>
        </w:r>
        <w:r w:rsidR="00FE6656">
          <w:rPr>
            <w:noProof/>
            <w:webHidden/>
          </w:rPr>
          <w:instrText xml:space="preserve"> PAGEREF _Toc417457982 \h </w:instrText>
        </w:r>
        <w:r w:rsidR="00FE6656">
          <w:rPr>
            <w:noProof/>
            <w:webHidden/>
          </w:rPr>
        </w:r>
        <w:r w:rsidR="00FE6656">
          <w:rPr>
            <w:noProof/>
            <w:webHidden/>
          </w:rPr>
          <w:fldChar w:fldCharType="separate"/>
        </w:r>
        <w:r w:rsidR="00FE6656">
          <w:rPr>
            <w:noProof/>
            <w:webHidden/>
          </w:rPr>
          <w:t>5</w:t>
        </w:r>
        <w:r w:rsidR="00FE6656">
          <w:rPr>
            <w:noProof/>
            <w:webHidden/>
          </w:rPr>
          <w:fldChar w:fldCharType="end"/>
        </w:r>
      </w:hyperlink>
    </w:p>
    <w:p w:rsidR="00FE6656" w:rsidRDefault="00EE636D">
      <w:pPr>
        <w:pStyle w:val="Verzeichnis2"/>
        <w:tabs>
          <w:tab w:val="right" w:leader="dot" w:pos="9062"/>
        </w:tabs>
        <w:rPr>
          <w:rFonts w:eastAsiaTheme="minorEastAsia"/>
          <w:noProof/>
          <w:lang w:eastAsia="de-CH" w:bidi="lo-LA"/>
        </w:rPr>
      </w:pPr>
      <w:hyperlink w:anchor="_Toc417457983" w:history="1">
        <w:r w:rsidR="00FE6656" w:rsidRPr="00E5024B">
          <w:rPr>
            <w:rStyle w:val="Hyperlink"/>
            <w:noProof/>
          </w:rPr>
          <w:t>EnemyBullets()</w:t>
        </w:r>
        <w:r w:rsidR="00FE6656">
          <w:rPr>
            <w:noProof/>
            <w:webHidden/>
          </w:rPr>
          <w:tab/>
        </w:r>
        <w:r w:rsidR="00FE6656">
          <w:rPr>
            <w:noProof/>
            <w:webHidden/>
          </w:rPr>
          <w:fldChar w:fldCharType="begin"/>
        </w:r>
        <w:r w:rsidR="00FE6656">
          <w:rPr>
            <w:noProof/>
            <w:webHidden/>
          </w:rPr>
          <w:instrText xml:space="preserve"> PAGEREF _Toc417457983 \h </w:instrText>
        </w:r>
        <w:r w:rsidR="00FE6656">
          <w:rPr>
            <w:noProof/>
            <w:webHidden/>
          </w:rPr>
        </w:r>
        <w:r w:rsidR="00FE6656">
          <w:rPr>
            <w:noProof/>
            <w:webHidden/>
          </w:rPr>
          <w:fldChar w:fldCharType="separate"/>
        </w:r>
        <w:r w:rsidR="00FE6656">
          <w:rPr>
            <w:noProof/>
            <w:webHidden/>
          </w:rPr>
          <w:t>5</w:t>
        </w:r>
        <w:r w:rsidR="00FE6656">
          <w:rPr>
            <w:noProof/>
            <w:webHidden/>
          </w:rPr>
          <w:fldChar w:fldCharType="end"/>
        </w:r>
      </w:hyperlink>
    </w:p>
    <w:p w:rsidR="00FE6656" w:rsidRDefault="00EE636D">
      <w:pPr>
        <w:pStyle w:val="Verzeichnis2"/>
        <w:tabs>
          <w:tab w:val="right" w:leader="dot" w:pos="9062"/>
        </w:tabs>
        <w:rPr>
          <w:rFonts w:eastAsiaTheme="minorEastAsia"/>
          <w:noProof/>
          <w:lang w:eastAsia="de-CH" w:bidi="lo-LA"/>
        </w:rPr>
      </w:pPr>
      <w:hyperlink w:anchor="_Toc417457984" w:history="1">
        <w:r w:rsidR="00FE6656" w:rsidRPr="00E5024B">
          <w:rPr>
            <w:rStyle w:val="Hyperlink"/>
            <w:noProof/>
          </w:rPr>
          <w:t>PlayerBullet()</w:t>
        </w:r>
        <w:r w:rsidR="00FE6656">
          <w:rPr>
            <w:noProof/>
            <w:webHidden/>
          </w:rPr>
          <w:tab/>
        </w:r>
        <w:r w:rsidR="00FE6656">
          <w:rPr>
            <w:noProof/>
            <w:webHidden/>
          </w:rPr>
          <w:fldChar w:fldCharType="begin"/>
        </w:r>
        <w:r w:rsidR="00FE6656">
          <w:rPr>
            <w:noProof/>
            <w:webHidden/>
          </w:rPr>
          <w:instrText xml:space="preserve"> PAGEREF _Toc417457984 \h </w:instrText>
        </w:r>
        <w:r w:rsidR="00FE6656">
          <w:rPr>
            <w:noProof/>
            <w:webHidden/>
          </w:rPr>
        </w:r>
        <w:r w:rsidR="00FE6656">
          <w:rPr>
            <w:noProof/>
            <w:webHidden/>
          </w:rPr>
          <w:fldChar w:fldCharType="separate"/>
        </w:r>
        <w:r w:rsidR="00FE6656">
          <w:rPr>
            <w:noProof/>
            <w:webHidden/>
          </w:rPr>
          <w:t>6</w:t>
        </w:r>
        <w:r w:rsidR="00FE6656">
          <w:rPr>
            <w:noProof/>
            <w:webHidden/>
          </w:rPr>
          <w:fldChar w:fldCharType="end"/>
        </w:r>
      </w:hyperlink>
    </w:p>
    <w:p w:rsidR="00FE6656" w:rsidRDefault="00EE636D">
      <w:pPr>
        <w:pStyle w:val="Verzeichnis2"/>
        <w:tabs>
          <w:tab w:val="right" w:leader="dot" w:pos="9062"/>
        </w:tabs>
        <w:rPr>
          <w:rFonts w:eastAsiaTheme="minorEastAsia"/>
          <w:noProof/>
          <w:lang w:eastAsia="de-CH" w:bidi="lo-LA"/>
        </w:rPr>
      </w:pPr>
      <w:hyperlink w:anchor="_Toc417457985" w:history="1">
        <w:r w:rsidR="00FE6656" w:rsidRPr="00E5024B">
          <w:rPr>
            <w:rStyle w:val="Hyperlink"/>
            <w:noProof/>
          </w:rPr>
          <w:t>DrawTable()</w:t>
        </w:r>
        <w:r w:rsidR="00FE6656">
          <w:rPr>
            <w:noProof/>
            <w:webHidden/>
          </w:rPr>
          <w:tab/>
        </w:r>
        <w:r w:rsidR="00FE6656">
          <w:rPr>
            <w:noProof/>
            <w:webHidden/>
          </w:rPr>
          <w:fldChar w:fldCharType="begin"/>
        </w:r>
        <w:r w:rsidR="00FE6656">
          <w:rPr>
            <w:noProof/>
            <w:webHidden/>
          </w:rPr>
          <w:instrText xml:space="preserve"> PAGEREF _Toc417457985 \h </w:instrText>
        </w:r>
        <w:r w:rsidR="00FE6656">
          <w:rPr>
            <w:noProof/>
            <w:webHidden/>
          </w:rPr>
        </w:r>
        <w:r w:rsidR="00FE6656">
          <w:rPr>
            <w:noProof/>
            <w:webHidden/>
          </w:rPr>
          <w:fldChar w:fldCharType="separate"/>
        </w:r>
        <w:r w:rsidR="00FE6656">
          <w:rPr>
            <w:noProof/>
            <w:webHidden/>
          </w:rPr>
          <w:t>6</w:t>
        </w:r>
        <w:r w:rsidR="00FE6656">
          <w:rPr>
            <w:noProof/>
            <w:webHidden/>
          </w:rPr>
          <w:fldChar w:fldCharType="end"/>
        </w:r>
      </w:hyperlink>
    </w:p>
    <w:p w:rsidR="00FE6656" w:rsidRDefault="00EE636D">
      <w:pPr>
        <w:pStyle w:val="Verzeichnis2"/>
        <w:tabs>
          <w:tab w:val="right" w:leader="dot" w:pos="9062"/>
        </w:tabs>
        <w:rPr>
          <w:rFonts w:eastAsiaTheme="minorEastAsia"/>
          <w:noProof/>
          <w:lang w:eastAsia="de-CH" w:bidi="lo-LA"/>
        </w:rPr>
      </w:pPr>
      <w:hyperlink w:anchor="_Toc417457986" w:history="1">
        <w:r w:rsidR="00FE6656" w:rsidRPr="00E5024B">
          <w:rPr>
            <w:rStyle w:val="Hyperlink"/>
            <w:noProof/>
          </w:rPr>
          <w:t>BossAttack1()</w:t>
        </w:r>
        <w:r w:rsidR="00FE6656">
          <w:rPr>
            <w:noProof/>
            <w:webHidden/>
          </w:rPr>
          <w:tab/>
        </w:r>
        <w:r w:rsidR="00FE6656">
          <w:rPr>
            <w:noProof/>
            <w:webHidden/>
          </w:rPr>
          <w:fldChar w:fldCharType="begin"/>
        </w:r>
        <w:r w:rsidR="00FE6656">
          <w:rPr>
            <w:noProof/>
            <w:webHidden/>
          </w:rPr>
          <w:instrText xml:space="preserve"> PAGEREF _Toc417457986 \h </w:instrText>
        </w:r>
        <w:r w:rsidR="00FE6656">
          <w:rPr>
            <w:noProof/>
            <w:webHidden/>
          </w:rPr>
        </w:r>
        <w:r w:rsidR="00FE6656">
          <w:rPr>
            <w:noProof/>
            <w:webHidden/>
          </w:rPr>
          <w:fldChar w:fldCharType="separate"/>
        </w:r>
        <w:r w:rsidR="00FE6656">
          <w:rPr>
            <w:noProof/>
            <w:webHidden/>
          </w:rPr>
          <w:t>6</w:t>
        </w:r>
        <w:r w:rsidR="00FE6656">
          <w:rPr>
            <w:noProof/>
            <w:webHidden/>
          </w:rPr>
          <w:fldChar w:fldCharType="end"/>
        </w:r>
      </w:hyperlink>
    </w:p>
    <w:p w:rsidR="00FE6656" w:rsidRDefault="00EE636D">
      <w:pPr>
        <w:pStyle w:val="Verzeichnis2"/>
        <w:tabs>
          <w:tab w:val="right" w:leader="dot" w:pos="9062"/>
        </w:tabs>
        <w:rPr>
          <w:rFonts w:eastAsiaTheme="minorEastAsia"/>
          <w:noProof/>
          <w:lang w:eastAsia="de-CH" w:bidi="lo-LA"/>
        </w:rPr>
      </w:pPr>
      <w:hyperlink w:anchor="_Toc417457987" w:history="1">
        <w:r w:rsidR="00FE6656" w:rsidRPr="00E5024B">
          <w:rPr>
            <w:rStyle w:val="Hyperlink"/>
            <w:noProof/>
          </w:rPr>
          <w:t>BossAttack2()</w:t>
        </w:r>
        <w:r w:rsidR="00FE6656">
          <w:rPr>
            <w:noProof/>
            <w:webHidden/>
          </w:rPr>
          <w:tab/>
        </w:r>
        <w:r w:rsidR="00FE6656">
          <w:rPr>
            <w:noProof/>
            <w:webHidden/>
          </w:rPr>
          <w:fldChar w:fldCharType="begin"/>
        </w:r>
        <w:r w:rsidR="00FE6656">
          <w:rPr>
            <w:noProof/>
            <w:webHidden/>
          </w:rPr>
          <w:instrText xml:space="preserve"> PAGEREF _Toc417457987 \h </w:instrText>
        </w:r>
        <w:r w:rsidR="00FE6656">
          <w:rPr>
            <w:noProof/>
            <w:webHidden/>
          </w:rPr>
        </w:r>
        <w:r w:rsidR="00FE6656">
          <w:rPr>
            <w:noProof/>
            <w:webHidden/>
          </w:rPr>
          <w:fldChar w:fldCharType="separate"/>
        </w:r>
        <w:r w:rsidR="00FE6656">
          <w:rPr>
            <w:noProof/>
            <w:webHidden/>
          </w:rPr>
          <w:t>7</w:t>
        </w:r>
        <w:r w:rsidR="00FE6656">
          <w:rPr>
            <w:noProof/>
            <w:webHidden/>
          </w:rPr>
          <w:fldChar w:fldCharType="end"/>
        </w:r>
      </w:hyperlink>
    </w:p>
    <w:p w:rsidR="00FE6656" w:rsidRDefault="00EE636D">
      <w:pPr>
        <w:pStyle w:val="Verzeichnis1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 w:bidi="lo-LA"/>
        </w:rPr>
      </w:pPr>
      <w:hyperlink w:anchor="_Toc417457988" w:history="1">
        <w:r w:rsidR="00FE6656" w:rsidRPr="00E5024B">
          <w:rPr>
            <w:rStyle w:val="Hyperlink"/>
            <w:noProof/>
          </w:rPr>
          <w:t>Weitere Strukturen</w:t>
        </w:r>
        <w:r w:rsidR="00FE6656">
          <w:rPr>
            <w:noProof/>
            <w:webHidden/>
          </w:rPr>
          <w:tab/>
        </w:r>
        <w:r w:rsidR="00FE6656">
          <w:rPr>
            <w:noProof/>
            <w:webHidden/>
          </w:rPr>
          <w:fldChar w:fldCharType="begin"/>
        </w:r>
        <w:r w:rsidR="00FE6656">
          <w:rPr>
            <w:noProof/>
            <w:webHidden/>
          </w:rPr>
          <w:instrText xml:space="preserve"> PAGEREF _Toc417457988 \h </w:instrText>
        </w:r>
        <w:r w:rsidR="00FE6656">
          <w:rPr>
            <w:noProof/>
            <w:webHidden/>
          </w:rPr>
        </w:r>
        <w:r w:rsidR="00FE6656">
          <w:rPr>
            <w:noProof/>
            <w:webHidden/>
          </w:rPr>
          <w:fldChar w:fldCharType="separate"/>
        </w:r>
        <w:r w:rsidR="00FE6656">
          <w:rPr>
            <w:noProof/>
            <w:webHidden/>
          </w:rPr>
          <w:t>7</w:t>
        </w:r>
        <w:r w:rsidR="00FE6656">
          <w:rPr>
            <w:noProof/>
            <w:webHidden/>
          </w:rPr>
          <w:fldChar w:fldCharType="end"/>
        </w:r>
      </w:hyperlink>
    </w:p>
    <w:p w:rsidR="00FE6656" w:rsidRDefault="00EE636D">
      <w:pPr>
        <w:pStyle w:val="Verzeichnis2"/>
        <w:tabs>
          <w:tab w:val="right" w:leader="dot" w:pos="9062"/>
        </w:tabs>
        <w:rPr>
          <w:rFonts w:eastAsiaTheme="minorEastAsia"/>
          <w:noProof/>
          <w:lang w:eastAsia="de-CH" w:bidi="lo-LA"/>
        </w:rPr>
      </w:pPr>
      <w:hyperlink w:anchor="_Toc417457989" w:history="1">
        <w:r w:rsidR="00FE6656" w:rsidRPr="00E5024B">
          <w:rPr>
            <w:rStyle w:val="Hyperlink"/>
            <w:noProof/>
          </w:rPr>
          <w:t>Bewegung</w:t>
        </w:r>
        <w:r w:rsidR="00FE6656">
          <w:rPr>
            <w:noProof/>
            <w:webHidden/>
          </w:rPr>
          <w:tab/>
        </w:r>
        <w:r w:rsidR="00FE6656">
          <w:rPr>
            <w:noProof/>
            <w:webHidden/>
          </w:rPr>
          <w:fldChar w:fldCharType="begin"/>
        </w:r>
        <w:r w:rsidR="00FE6656">
          <w:rPr>
            <w:noProof/>
            <w:webHidden/>
          </w:rPr>
          <w:instrText xml:space="preserve"> PAGEREF _Toc417457989 \h </w:instrText>
        </w:r>
        <w:r w:rsidR="00FE6656">
          <w:rPr>
            <w:noProof/>
            <w:webHidden/>
          </w:rPr>
        </w:r>
        <w:r w:rsidR="00FE6656">
          <w:rPr>
            <w:noProof/>
            <w:webHidden/>
          </w:rPr>
          <w:fldChar w:fldCharType="separate"/>
        </w:r>
        <w:r w:rsidR="00FE6656">
          <w:rPr>
            <w:noProof/>
            <w:webHidden/>
          </w:rPr>
          <w:t>7</w:t>
        </w:r>
        <w:r w:rsidR="00FE6656">
          <w:rPr>
            <w:noProof/>
            <w:webHidden/>
          </w:rPr>
          <w:fldChar w:fldCharType="end"/>
        </w:r>
      </w:hyperlink>
    </w:p>
    <w:p w:rsidR="00FE6656" w:rsidRDefault="00EE636D">
      <w:pPr>
        <w:pStyle w:val="Verzeichnis2"/>
        <w:tabs>
          <w:tab w:val="right" w:leader="dot" w:pos="9062"/>
        </w:tabs>
        <w:rPr>
          <w:rFonts w:eastAsiaTheme="minorEastAsia"/>
          <w:noProof/>
          <w:lang w:eastAsia="de-CH" w:bidi="lo-LA"/>
        </w:rPr>
      </w:pPr>
      <w:hyperlink w:anchor="_Toc417457990" w:history="1">
        <w:r w:rsidR="00FE6656" w:rsidRPr="00E5024B">
          <w:rPr>
            <w:rStyle w:val="Hyperlink"/>
            <w:noProof/>
          </w:rPr>
          <w:t>Spiel schliessen</w:t>
        </w:r>
        <w:r w:rsidR="00FE6656">
          <w:rPr>
            <w:noProof/>
            <w:webHidden/>
          </w:rPr>
          <w:tab/>
        </w:r>
        <w:r w:rsidR="00FE6656">
          <w:rPr>
            <w:noProof/>
            <w:webHidden/>
          </w:rPr>
          <w:fldChar w:fldCharType="begin"/>
        </w:r>
        <w:r w:rsidR="00FE6656">
          <w:rPr>
            <w:noProof/>
            <w:webHidden/>
          </w:rPr>
          <w:instrText xml:space="preserve"> PAGEREF _Toc417457990 \h </w:instrText>
        </w:r>
        <w:r w:rsidR="00FE6656">
          <w:rPr>
            <w:noProof/>
            <w:webHidden/>
          </w:rPr>
        </w:r>
        <w:r w:rsidR="00FE6656">
          <w:rPr>
            <w:noProof/>
            <w:webHidden/>
          </w:rPr>
          <w:fldChar w:fldCharType="separate"/>
        </w:r>
        <w:r w:rsidR="00FE6656">
          <w:rPr>
            <w:noProof/>
            <w:webHidden/>
          </w:rPr>
          <w:t>8</w:t>
        </w:r>
        <w:r w:rsidR="00FE6656">
          <w:rPr>
            <w:noProof/>
            <w:webHidden/>
          </w:rPr>
          <w:fldChar w:fldCharType="end"/>
        </w:r>
      </w:hyperlink>
    </w:p>
    <w:p w:rsidR="00FE6656" w:rsidRDefault="00EE636D">
      <w:pPr>
        <w:pStyle w:val="Verzeichnis2"/>
        <w:tabs>
          <w:tab w:val="right" w:leader="dot" w:pos="9062"/>
        </w:tabs>
        <w:rPr>
          <w:rFonts w:eastAsiaTheme="minorEastAsia"/>
          <w:noProof/>
          <w:lang w:eastAsia="de-CH" w:bidi="lo-LA"/>
        </w:rPr>
      </w:pPr>
      <w:hyperlink w:anchor="_Toc417457991" w:history="1">
        <w:r w:rsidR="00FE6656" w:rsidRPr="00E5024B">
          <w:rPr>
            <w:rStyle w:val="Hyperlink"/>
            <w:noProof/>
          </w:rPr>
          <w:t>Bilder laden</w:t>
        </w:r>
        <w:r w:rsidR="00FE6656">
          <w:rPr>
            <w:noProof/>
            <w:webHidden/>
          </w:rPr>
          <w:tab/>
        </w:r>
        <w:r w:rsidR="00FE6656">
          <w:rPr>
            <w:noProof/>
            <w:webHidden/>
          </w:rPr>
          <w:fldChar w:fldCharType="begin"/>
        </w:r>
        <w:r w:rsidR="00FE6656">
          <w:rPr>
            <w:noProof/>
            <w:webHidden/>
          </w:rPr>
          <w:instrText xml:space="preserve"> PAGEREF _Toc417457991 \h </w:instrText>
        </w:r>
        <w:r w:rsidR="00FE6656">
          <w:rPr>
            <w:noProof/>
            <w:webHidden/>
          </w:rPr>
        </w:r>
        <w:r w:rsidR="00FE6656">
          <w:rPr>
            <w:noProof/>
            <w:webHidden/>
          </w:rPr>
          <w:fldChar w:fldCharType="separate"/>
        </w:r>
        <w:r w:rsidR="00FE6656">
          <w:rPr>
            <w:noProof/>
            <w:webHidden/>
          </w:rPr>
          <w:t>8</w:t>
        </w:r>
        <w:r w:rsidR="00FE6656">
          <w:rPr>
            <w:noProof/>
            <w:webHidden/>
          </w:rPr>
          <w:fldChar w:fldCharType="end"/>
        </w:r>
      </w:hyperlink>
    </w:p>
    <w:p w:rsidR="00FE6656" w:rsidRDefault="00EE636D">
      <w:pPr>
        <w:pStyle w:val="Verzeichnis2"/>
        <w:tabs>
          <w:tab w:val="right" w:leader="dot" w:pos="9062"/>
        </w:tabs>
        <w:rPr>
          <w:rFonts w:eastAsiaTheme="minorEastAsia"/>
          <w:noProof/>
          <w:lang w:eastAsia="de-CH" w:bidi="lo-LA"/>
        </w:rPr>
      </w:pPr>
      <w:hyperlink w:anchor="_Toc417457992" w:history="1">
        <w:r w:rsidR="00FE6656" w:rsidRPr="00E5024B">
          <w:rPr>
            <w:rStyle w:val="Hyperlink"/>
            <w:noProof/>
          </w:rPr>
          <w:t>Lebensbalken</w:t>
        </w:r>
        <w:r w:rsidR="00FE6656">
          <w:rPr>
            <w:noProof/>
            <w:webHidden/>
          </w:rPr>
          <w:tab/>
        </w:r>
        <w:r w:rsidR="00FE6656">
          <w:rPr>
            <w:noProof/>
            <w:webHidden/>
          </w:rPr>
          <w:fldChar w:fldCharType="begin"/>
        </w:r>
        <w:r w:rsidR="00FE6656">
          <w:rPr>
            <w:noProof/>
            <w:webHidden/>
          </w:rPr>
          <w:instrText xml:space="preserve"> PAGEREF _Toc417457992 \h </w:instrText>
        </w:r>
        <w:r w:rsidR="00FE6656">
          <w:rPr>
            <w:noProof/>
            <w:webHidden/>
          </w:rPr>
        </w:r>
        <w:r w:rsidR="00FE6656">
          <w:rPr>
            <w:noProof/>
            <w:webHidden/>
          </w:rPr>
          <w:fldChar w:fldCharType="separate"/>
        </w:r>
        <w:r w:rsidR="00FE6656">
          <w:rPr>
            <w:noProof/>
            <w:webHidden/>
          </w:rPr>
          <w:t>8</w:t>
        </w:r>
        <w:r w:rsidR="00FE6656">
          <w:rPr>
            <w:noProof/>
            <w:webHidden/>
          </w:rPr>
          <w:fldChar w:fldCharType="end"/>
        </w:r>
      </w:hyperlink>
    </w:p>
    <w:p w:rsidR="00FE6656" w:rsidRDefault="00EE636D">
      <w:pPr>
        <w:pStyle w:val="Verzeichnis1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 w:bidi="lo-LA"/>
        </w:rPr>
      </w:pPr>
      <w:hyperlink w:anchor="_Toc417457993" w:history="1">
        <w:r w:rsidR="00FE6656" w:rsidRPr="00E5024B">
          <w:rPr>
            <w:rStyle w:val="Hyperlink"/>
            <w:noProof/>
          </w:rPr>
          <w:t>SpaceShooter Spiel</w:t>
        </w:r>
        <w:r w:rsidR="00FE6656">
          <w:rPr>
            <w:noProof/>
            <w:webHidden/>
          </w:rPr>
          <w:tab/>
        </w:r>
        <w:r w:rsidR="00FE6656">
          <w:rPr>
            <w:noProof/>
            <w:webHidden/>
          </w:rPr>
          <w:fldChar w:fldCharType="begin"/>
        </w:r>
        <w:r w:rsidR="00FE6656">
          <w:rPr>
            <w:noProof/>
            <w:webHidden/>
          </w:rPr>
          <w:instrText xml:space="preserve"> PAGEREF _Toc417457993 \h </w:instrText>
        </w:r>
        <w:r w:rsidR="00FE6656">
          <w:rPr>
            <w:noProof/>
            <w:webHidden/>
          </w:rPr>
        </w:r>
        <w:r w:rsidR="00FE6656">
          <w:rPr>
            <w:noProof/>
            <w:webHidden/>
          </w:rPr>
          <w:fldChar w:fldCharType="separate"/>
        </w:r>
        <w:r w:rsidR="00FE6656">
          <w:rPr>
            <w:noProof/>
            <w:webHidden/>
          </w:rPr>
          <w:t>9</w:t>
        </w:r>
        <w:r w:rsidR="00FE6656">
          <w:rPr>
            <w:noProof/>
            <w:webHidden/>
          </w:rPr>
          <w:fldChar w:fldCharType="end"/>
        </w:r>
      </w:hyperlink>
    </w:p>
    <w:p w:rsidR="00C54680" w:rsidRPr="00F776EA" w:rsidRDefault="005C44AA" w:rsidP="000735DC">
      <w:pPr>
        <w:pStyle w:val="Modulberschrift1"/>
      </w:pPr>
      <w:r w:rsidRPr="00F776EA">
        <w:fldChar w:fldCharType="end"/>
      </w:r>
      <w:r w:rsidR="00C54680" w:rsidRPr="00F776EA">
        <w:br w:type="page"/>
      </w:r>
    </w:p>
    <w:p w:rsidR="008765FD" w:rsidRPr="00F776EA" w:rsidRDefault="008765FD" w:rsidP="008765FD">
      <w:pPr>
        <w:pStyle w:val="Modulberschrift1"/>
      </w:pPr>
      <w:bookmarkStart w:id="0" w:name="_Toc417457973"/>
      <w:r w:rsidRPr="00F776EA">
        <w:lastRenderedPageBreak/>
        <w:t>Metainformationen</w:t>
      </w:r>
      <w:bookmarkEnd w:id="0"/>
    </w:p>
    <w:tbl>
      <w:tblPr>
        <w:tblStyle w:val="ModulTabelle2"/>
        <w:tblW w:w="0" w:type="auto"/>
        <w:tblLook w:val="04A0" w:firstRow="1" w:lastRow="0" w:firstColumn="1" w:lastColumn="0" w:noHBand="0" w:noVBand="1"/>
      </w:tblPr>
      <w:tblGrid>
        <w:gridCol w:w="1350"/>
        <w:gridCol w:w="1676"/>
        <w:gridCol w:w="1134"/>
        <w:gridCol w:w="1559"/>
        <w:gridCol w:w="3107"/>
      </w:tblGrid>
      <w:tr w:rsidR="008765FD" w:rsidRPr="00F776EA" w:rsidTr="00FE66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126" w:type="dxa"/>
          </w:tcPr>
          <w:p w:rsidR="008765FD" w:rsidRPr="00F776EA" w:rsidRDefault="008765FD" w:rsidP="002C47E1">
            <w:pPr>
              <w:pStyle w:val="ModulSchreiben"/>
            </w:pPr>
            <w:r w:rsidRPr="00F776EA">
              <w:t>Datum</w:t>
            </w:r>
          </w:p>
        </w:tc>
        <w:tc>
          <w:tcPr>
            <w:tcW w:w="1676" w:type="dxa"/>
          </w:tcPr>
          <w:p w:rsidR="008765FD" w:rsidRPr="00F776EA" w:rsidRDefault="008765FD" w:rsidP="002C47E1">
            <w:pPr>
              <w:pStyle w:val="ModulSchreiben"/>
            </w:pPr>
            <w:r w:rsidRPr="00F776EA">
              <w:t>Status</w:t>
            </w:r>
          </w:p>
        </w:tc>
        <w:tc>
          <w:tcPr>
            <w:tcW w:w="1134" w:type="dxa"/>
          </w:tcPr>
          <w:p w:rsidR="008765FD" w:rsidRPr="00F776EA" w:rsidRDefault="008765FD" w:rsidP="002C47E1">
            <w:pPr>
              <w:pStyle w:val="ModulSchreiben"/>
            </w:pPr>
            <w:r w:rsidRPr="00F776EA">
              <w:t>Version</w:t>
            </w:r>
          </w:p>
        </w:tc>
        <w:tc>
          <w:tcPr>
            <w:tcW w:w="1559" w:type="dxa"/>
          </w:tcPr>
          <w:p w:rsidR="008765FD" w:rsidRPr="00F776EA" w:rsidRDefault="008765FD" w:rsidP="002C47E1">
            <w:pPr>
              <w:pStyle w:val="ModulSchreiben"/>
            </w:pPr>
            <w:r w:rsidRPr="00F776EA">
              <w:t>Autor</w:t>
            </w:r>
          </w:p>
        </w:tc>
        <w:tc>
          <w:tcPr>
            <w:tcW w:w="3107" w:type="dxa"/>
          </w:tcPr>
          <w:p w:rsidR="008765FD" w:rsidRPr="00F776EA" w:rsidRDefault="008765FD" w:rsidP="002C47E1">
            <w:pPr>
              <w:pStyle w:val="ModulSchreiben"/>
            </w:pPr>
            <w:r w:rsidRPr="00F776EA">
              <w:t>Bemerkung</w:t>
            </w:r>
          </w:p>
        </w:tc>
      </w:tr>
      <w:tr w:rsidR="00FD7619" w:rsidRPr="00F776EA" w:rsidTr="00FE6656">
        <w:tc>
          <w:tcPr>
            <w:tcW w:w="1126" w:type="dxa"/>
          </w:tcPr>
          <w:p w:rsidR="00FD7619" w:rsidRPr="00F776EA" w:rsidRDefault="00BA27AA" w:rsidP="002C47E1">
            <w:pPr>
              <w:pStyle w:val="ModulSchreiben"/>
            </w:pPr>
            <w:r>
              <w:t>14.01.2015</w:t>
            </w:r>
          </w:p>
        </w:tc>
        <w:tc>
          <w:tcPr>
            <w:tcW w:w="1676" w:type="dxa"/>
          </w:tcPr>
          <w:p w:rsidR="00FD7619" w:rsidRPr="00F776EA" w:rsidRDefault="00FD7619" w:rsidP="002C47E1">
            <w:pPr>
              <w:pStyle w:val="ModulSchreiben"/>
            </w:pPr>
            <w:r>
              <w:t>In Bearbeitung</w:t>
            </w:r>
          </w:p>
        </w:tc>
        <w:tc>
          <w:tcPr>
            <w:tcW w:w="1134" w:type="dxa"/>
          </w:tcPr>
          <w:p w:rsidR="00FD7619" w:rsidRPr="00F776EA" w:rsidRDefault="00BA27AA" w:rsidP="002C47E1">
            <w:pPr>
              <w:pStyle w:val="ModulSchreiben"/>
            </w:pPr>
            <w:r>
              <w:t>1.0</w:t>
            </w:r>
            <w:bookmarkStart w:id="1" w:name="_GoBack"/>
            <w:bookmarkEnd w:id="1"/>
          </w:p>
        </w:tc>
        <w:tc>
          <w:tcPr>
            <w:tcW w:w="1559" w:type="dxa"/>
          </w:tcPr>
          <w:p w:rsidR="00FD7619" w:rsidRPr="00F776EA" w:rsidRDefault="005F4661" w:rsidP="002C47E1">
            <w:pPr>
              <w:pStyle w:val="ModulSchreiben"/>
            </w:pPr>
            <w:r>
              <w:t>Robin Steiger</w:t>
            </w:r>
          </w:p>
        </w:tc>
        <w:tc>
          <w:tcPr>
            <w:tcW w:w="3107" w:type="dxa"/>
          </w:tcPr>
          <w:p w:rsidR="00FD7619" w:rsidRPr="00F776EA" w:rsidRDefault="00BA27AA" w:rsidP="002C47E1">
            <w:pPr>
              <w:pStyle w:val="ModulSchreiben"/>
            </w:pPr>
            <w:r>
              <w:t>Dokument erstellt</w:t>
            </w:r>
          </w:p>
        </w:tc>
      </w:tr>
      <w:tr w:rsidR="003C17A3" w:rsidRPr="00F776EA" w:rsidTr="00FE6656">
        <w:tc>
          <w:tcPr>
            <w:tcW w:w="1126" w:type="dxa"/>
          </w:tcPr>
          <w:p w:rsidR="003C17A3" w:rsidRDefault="003C17A3" w:rsidP="002C47E1">
            <w:pPr>
              <w:pStyle w:val="ModulSchreiben"/>
            </w:pPr>
            <w:r>
              <w:t>28.01.2015</w:t>
            </w:r>
          </w:p>
        </w:tc>
        <w:tc>
          <w:tcPr>
            <w:tcW w:w="1676" w:type="dxa"/>
          </w:tcPr>
          <w:p w:rsidR="003C17A3" w:rsidRDefault="001B1224" w:rsidP="002C47E1">
            <w:pPr>
              <w:pStyle w:val="ModulSchreiben"/>
            </w:pPr>
            <w:r>
              <w:t>In Bearbeitung</w:t>
            </w:r>
          </w:p>
        </w:tc>
        <w:tc>
          <w:tcPr>
            <w:tcW w:w="1134" w:type="dxa"/>
          </w:tcPr>
          <w:p w:rsidR="003C17A3" w:rsidRDefault="003C17A3" w:rsidP="002C47E1">
            <w:pPr>
              <w:pStyle w:val="ModulSchreiben"/>
            </w:pPr>
            <w:r>
              <w:t>1.1</w:t>
            </w:r>
          </w:p>
        </w:tc>
        <w:tc>
          <w:tcPr>
            <w:tcW w:w="1559" w:type="dxa"/>
          </w:tcPr>
          <w:p w:rsidR="003C17A3" w:rsidRDefault="003C17A3" w:rsidP="002C47E1">
            <w:pPr>
              <w:pStyle w:val="ModulSchreiben"/>
            </w:pPr>
            <w:r>
              <w:t>Robin Steiger</w:t>
            </w:r>
          </w:p>
        </w:tc>
        <w:tc>
          <w:tcPr>
            <w:tcW w:w="3107" w:type="dxa"/>
          </w:tcPr>
          <w:p w:rsidR="003C17A3" w:rsidRDefault="00703643" w:rsidP="002C47E1">
            <w:pPr>
              <w:pStyle w:val="ModulSchreiben"/>
            </w:pPr>
            <w:r>
              <w:t>Dokument überarbeitet</w:t>
            </w:r>
          </w:p>
        </w:tc>
      </w:tr>
      <w:tr w:rsidR="001B1224" w:rsidRPr="00F776EA" w:rsidTr="00FE6656">
        <w:tc>
          <w:tcPr>
            <w:tcW w:w="1126" w:type="dxa"/>
          </w:tcPr>
          <w:p w:rsidR="001B1224" w:rsidRDefault="001B1224" w:rsidP="002C47E1">
            <w:pPr>
              <w:pStyle w:val="ModulSchreiben"/>
            </w:pPr>
            <w:r>
              <w:t>22.04.2015</w:t>
            </w:r>
          </w:p>
        </w:tc>
        <w:tc>
          <w:tcPr>
            <w:tcW w:w="1676" w:type="dxa"/>
          </w:tcPr>
          <w:p w:rsidR="001B1224" w:rsidRDefault="00BF2BDA" w:rsidP="002C47E1">
            <w:pPr>
              <w:pStyle w:val="ModulSchreiben"/>
            </w:pPr>
            <w:r>
              <w:t>In Bearbeitung</w:t>
            </w:r>
          </w:p>
        </w:tc>
        <w:tc>
          <w:tcPr>
            <w:tcW w:w="1134" w:type="dxa"/>
          </w:tcPr>
          <w:p w:rsidR="001B1224" w:rsidRDefault="001B1224" w:rsidP="002C47E1">
            <w:pPr>
              <w:pStyle w:val="ModulSchreiben"/>
            </w:pPr>
            <w:r>
              <w:t>1.2</w:t>
            </w:r>
          </w:p>
        </w:tc>
        <w:tc>
          <w:tcPr>
            <w:tcW w:w="1559" w:type="dxa"/>
          </w:tcPr>
          <w:p w:rsidR="001B1224" w:rsidRDefault="001B1224" w:rsidP="002C47E1">
            <w:pPr>
              <w:pStyle w:val="ModulSchreiben"/>
            </w:pPr>
            <w:r>
              <w:t>Robin Steiger</w:t>
            </w:r>
          </w:p>
        </w:tc>
        <w:tc>
          <w:tcPr>
            <w:tcW w:w="3107" w:type="dxa"/>
          </w:tcPr>
          <w:p w:rsidR="001B1224" w:rsidRDefault="001B1224" w:rsidP="002C47E1">
            <w:pPr>
              <w:pStyle w:val="ModulSchreiben"/>
            </w:pPr>
            <w:r>
              <w:t>Dokument überarbeitet</w:t>
            </w:r>
          </w:p>
        </w:tc>
      </w:tr>
      <w:tr w:rsidR="00BF2BDA" w:rsidRPr="00F776EA" w:rsidTr="00FE6656">
        <w:tc>
          <w:tcPr>
            <w:tcW w:w="1126" w:type="dxa"/>
          </w:tcPr>
          <w:p w:rsidR="00BF2BDA" w:rsidRDefault="00BF2BDA" w:rsidP="002C47E1">
            <w:pPr>
              <w:pStyle w:val="ModulSchreiben"/>
            </w:pPr>
            <w:r>
              <w:t>29.04.2015</w:t>
            </w:r>
          </w:p>
        </w:tc>
        <w:tc>
          <w:tcPr>
            <w:tcW w:w="1676" w:type="dxa"/>
          </w:tcPr>
          <w:p w:rsidR="00BF2BDA" w:rsidRDefault="00BF2BDA" w:rsidP="002C47E1">
            <w:pPr>
              <w:pStyle w:val="ModulSchreiben"/>
            </w:pPr>
            <w:r>
              <w:t>Freigegeben</w:t>
            </w:r>
          </w:p>
        </w:tc>
        <w:tc>
          <w:tcPr>
            <w:tcW w:w="1134" w:type="dxa"/>
          </w:tcPr>
          <w:p w:rsidR="00BF2BDA" w:rsidRDefault="00BF2BDA" w:rsidP="002C47E1">
            <w:pPr>
              <w:pStyle w:val="ModulSchreiben"/>
            </w:pPr>
            <w:r>
              <w:t>1.3</w:t>
            </w:r>
          </w:p>
        </w:tc>
        <w:tc>
          <w:tcPr>
            <w:tcW w:w="1559" w:type="dxa"/>
          </w:tcPr>
          <w:p w:rsidR="00BF2BDA" w:rsidRDefault="00BF2BDA" w:rsidP="002C47E1">
            <w:pPr>
              <w:pStyle w:val="ModulSchreiben"/>
            </w:pPr>
            <w:r>
              <w:t>Robin Steiger</w:t>
            </w:r>
          </w:p>
        </w:tc>
        <w:tc>
          <w:tcPr>
            <w:tcW w:w="3107" w:type="dxa"/>
          </w:tcPr>
          <w:p w:rsidR="00BF2BDA" w:rsidRDefault="00BF2BDA" w:rsidP="002C47E1">
            <w:pPr>
              <w:pStyle w:val="ModulSchreiben"/>
            </w:pPr>
            <w:r>
              <w:t>Dokument fertiggestellt</w:t>
            </w:r>
          </w:p>
        </w:tc>
      </w:tr>
    </w:tbl>
    <w:p w:rsidR="008765FD" w:rsidRPr="00F776EA" w:rsidRDefault="008765FD" w:rsidP="002C47E1">
      <w:pPr>
        <w:pStyle w:val="ModulSchreiben"/>
      </w:pPr>
    </w:p>
    <w:tbl>
      <w:tblPr>
        <w:tblStyle w:val="ModulTabelle2"/>
        <w:tblW w:w="0" w:type="auto"/>
        <w:tblLook w:val="04A0" w:firstRow="1" w:lastRow="0" w:firstColumn="1" w:lastColumn="0" w:noHBand="0" w:noVBand="1"/>
      </w:tblPr>
      <w:tblGrid>
        <w:gridCol w:w="1843"/>
        <w:gridCol w:w="1701"/>
      </w:tblGrid>
      <w:tr w:rsidR="008765FD" w:rsidRPr="00F776EA" w:rsidTr="008765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43" w:type="dxa"/>
          </w:tcPr>
          <w:p w:rsidR="008765FD" w:rsidRPr="00F776EA" w:rsidRDefault="008765FD" w:rsidP="002C47E1">
            <w:pPr>
              <w:pStyle w:val="ModulSchreiben"/>
            </w:pPr>
            <w:r w:rsidRPr="00F776EA">
              <w:t>Aktueller Status:</w:t>
            </w:r>
          </w:p>
        </w:tc>
        <w:tc>
          <w:tcPr>
            <w:tcW w:w="1701" w:type="dxa"/>
          </w:tcPr>
          <w:p w:rsidR="008765FD" w:rsidRPr="00F776EA" w:rsidRDefault="00FE6656" w:rsidP="002C47E1">
            <w:pPr>
              <w:pStyle w:val="ModulSchreiben"/>
            </w:pPr>
            <w:r>
              <w:t>Freigegeben</w:t>
            </w:r>
          </w:p>
        </w:tc>
      </w:tr>
    </w:tbl>
    <w:p w:rsidR="000C50FB" w:rsidRDefault="000C50FB" w:rsidP="002C47E1">
      <w:pPr>
        <w:pStyle w:val="ModulSchreiben"/>
        <w:sectPr w:rsidR="000C50FB">
          <w:headerReference w:type="default" r:id="rId10"/>
          <w:footerReference w:type="default" r:id="rId11"/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193D31" w:rsidRDefault="00193D31" w:rsidP="003E037A">
      <w:pPr>
        <w:pStyle w:val="Modulberschrift1"/>
        <w:rPr>
          <w:rStyle w:val="Hyperlink"/>
          <w:color w:val="000000" w:themeColor="text1"/>
          <w:u w:val="none"/>
        </w:rPr>
        <w:sectPr w:rsidR="00193D31" w:rsidSect="00E0618A">
          <w:type w:val="continuous"/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4B1367" w:rsidRDefault="004B1367" w:rsidP="003E037A">
      <w:pPr>
        <w:pStyle w:val="Modulberschrift1"/>
        <w:rPr>
          <w:rStyle w:val="Hyperlink"/>
          <w:color w:val="000000" w:themeColor="text1"/>
          <w:u w:val="none"/>
        </w:rPr>
      </w:pPr>
      <w:bookmarkStart w:id="2" w:name="_Toc417457974"/>
      <w:r>
        <w:rPr>
          <w:rStyle w:val="Hyperlink"/>
          <w:color w:val="000000" w:themeColor="text1"/>
          <w:u w:val="none"/>
        </w:rPr>
        <w:lastRenderedPageBreak/>
        <w:t>Löve2d</w:t>
      </w:r>
      <w:bookmarkEnd w:id="2"/>
    </w:p>
    <w:p w:rsidR="00DF4299" w:rsidRDefault="004B1367" w:rsidP="002C47E1">
      <w:pPr>
        <w:pStyle w:val="ModulSchreiben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Löve2d </w:t>
      </w:r>
      <w:r w:rsidR="00DF4299">
        <w:rPr>
          <w:rStyle w:val="Hyperlink"/>
          <w:color w:val="000000" w:themeColor="text1"/>
          <w:u w:val="none"/>
        </w:rPr>
        <w:t xml:space="preserve"> </w:t>
      </w:r>
      <w:r>
        <w:rPr>
          <w:rStyle w:val="Hyperlink"/>
          <w:color w:val="000000" w:themeColor="text1"/>
          <w:u w:val="none"/>
        </w:rPr>
        <w:t xml:space="preserve">ist ein Framework für die Programmiersprache Lua, damit können kleine 2d Spiele erstellt werden. </w:t>
      </w:r>
    </w:p>
    <w:p w:rsidR="004B1367" w:rsidRDefault="004B1367" w:rsidP="003E037A">
      <w:pPr>
        <w:pStyle w:val="Modulberschrift2"/>
      </w:pPr>
      <w:bookmarkStart w:id="3" w:name="_Toc417457975"/>
      <w:r>
        <w:t>Einstieg</w:t>
      </w:r>
      <w:bookmarkEnd w:id="3"/>
    </w:p>
    <w:p w:rsidR="004B1367" w:rsidRDefault="004B1367" w:rsidP="002C47E1">
      <w:pPr>
        <w:pStyle w:val="ModulSchreiben"/>
      </w:pPr>
      <w:r>
        <w:t xml:space="preserve">Da Löve2d auf Lua basiert habe ich mir zuerst dazu ein </w:t>
      </w:r>
      <w:hyperlink r:id="rId12" w:history="1">
        <w:r w:rsidRPr="004B1367">
          <w:rPr>
            <w:rStyle w:val="Hyperlink"/>
          </w:rPr>
          <w:t>Tutorial</w:t>
        </w:r>
      </w:hyperlink>
      <w:r>
        <w:t xml:space="preserve"> </w:t>
      </w:r>
      <w:r w:rsidR="003E037A">
        <w:t xml:space="preserve">gesucht, welches die Grundlagen </w:t>
      </w:r>
      <w:r>
        <w:t xml:space="preserve">erklärt. Dann habe ich mithilfe eines </w:t>
      </w:r>
      <w:hyperlink r:id="rId13" w:history="1">
        <w:r w:rsidRPr="004B1367">
          <w:rPr>
            <w:rStyle w:val="Hyperlink"/>
          </w:rPr>
          <w:t>Löve2d-Tutorials</w:t>
        </w:r>
      </w:hyperlink>
      <w:r>
        <w:t xml:space="preserve"> meine ersten Versuche mit Löve2d gemacht.</w:t>
      </w:r>
      <w:r w:rsidR="003E037A">
        <w:t xml:space="preserve"> Mein Ziel war es ein Bullethell-Spiel zumachen, da mir dies relative einfach erschien. </w:t>
      </w:r>
    </w:p>
    <w:p w:rsidR="003E037A" w:rsidRDefault="00EE636D" w:rsidP="003E037A">
      <w:pPr>
        <w:pStyle w:val="Modulberschrift2"/>
      </w:pPr>
      <w:hyperlink r:id="rId14" w:history="1">
        <w:bookmarkStart w:id="4" w:name="_Toc417457976"/>
        <w:r w:rsidR="003E037A" w:rsidRPr="005D373E">
          <w:rPr>
            <w:rStyle w:val="Hyperlink"/>
          </w:rPr>
          <w:t>Version 1</w:t>
        </w:r>
        <w:bookmarkEnd w:id="4"/>
      </w:hyperlink>
    </w:p>
    <w:p w:rsidR="003E037A" w:rsidRDefault="003E037A" w:rsidP="002C47E1">
      <w:pPr>
        <w:pStyle w:val="ModulSchreiben"/>
      </w:pPr>
      <w:r>
        <w:t>Die erste Version von meinem Spiel habe ich grundsätzlich beendet, weil ich mit Funktionen, wie Kollisionen erkennen oder Gegner spawnen, grosse Probleme hatte.</w:t>
      </w:r>
      <w:r w:rsidR="005D373E">
        <w:t xml:space="preserve"> </w:t>
      </w:r>
    </w:p>
    <w:p w:rsidR="003E037A" w:rsidRDefault="00EE636D" w:rsidP="003E037A">
      <w:pPr>
        <w:pStyle w:val="Modulberschrift2"/>
      </w:pPr>
      <w:hyperlink r:id="rId15" w:history="1">
        <w:bookmarkStart w:id="5" w:name="_Toc417457977"/>
        <w:r w:rsidR="003E037A" w:rsidRPr="005D373E">
          <w:rPr>
            <w:rStyle w:val="Hyperlink"/>
          </w:rPr>
          <w:t>Version 2</w:t>
        </w:r>
        <w:bookmarkEnd w:id="5"/>
      </w:hyperlink>
    </w:p>
    <w:p w:rsidR="003E037A" w:rsidRDefault="001B1224" w:rsidP="002C47E1">
      <w:pPr>
        <w:pStyle w:val="ModulSchreiben"/>
      </w:pPr>
      <w:r>
        <w:t xml:space="preserve">In </w:t>
      </w:r>
      <w:r w:rsidR="003E037A">
        <w:t xml:space="preserve">Version 2 </w:t>
      </w:r>
      <w:r>
        <w:t xml:space="preserve">habe ich </w:t>
      </w:r>
      <w:r w:rsidR="003E037A">
        <w:t xml:space="preserve">noch mal alles überarbeitet, weil ich fast keine Funktionen </w:t>
      </w:r>
      <w:r>
        <w:t>sondern</w:t>
      </w:r>
      <w:r w:rsidR="003E037A">
        <w:t xml:space="preserve"> einfach sehr viele Male C</w:t>
      </w:r>
      <w:r>
        <w:t>opy&amp;Paste verwendet habe, habe ich nach</w:t>
      </w:r>
      <w:r w:rsidR="003E037A">
        <w:t xml:space="preserve"> den Ferien komplett den Überblick in der Version 2 verloren,</w:t>
      </w:r>
      <w:r>
        <w:t xml:space="preserve"> darum</w:t>
      </w:r>
      <w:r w:rsidR="003E037A">
        <w:t xml:space="preserve"> </w:t>
      </w:r>
      <w:r w:rsidR="00C464C2">
        <w:t>habe ich mich entschieden erneu</w:t>
      </w:r>
      <w:r w:rsidR="003E037A">
        <w:t>t von vorne zu beginnen.</w:t>
      </w:r>
    </w:p>
    <w:p w:rsidR="003E037A" w:rsidRDefault="00EE636D" w:rsidP="003E037A">
      <w:pPr>
        <w:pStyle w:val="Modulberschrift2"/>
      </w:pPr>
      <w:hyperlink r:id="rId16" w:history="1">
        <w:bookmarkStart w:id="6" w:name="_Toc417457978"/>
        <w:r w:rsidR="003E037A" w:rsidRPr="005D373E">
          <w:rPr>
            <w:rStyle w:val="Hyperlink"/>
          </w:rPr>
          <w:t>Version 3</w:t>
        </w:r>
        <w:bookmarkEnd w:id="6"/>
      </w:hyperlink>
    </w:p>
    <w:p w:rsidR="003E037A" w:rsidRDefault="003E037A" w:rsidP="002C47E1">
      <w:pPr>
        <w:pStyle w:val="ModulSchreiben"/>
      </w:pPr>
      <w:r>
        <w:t xml:space="preserve">Die Version 3 ist gleichzeitig auch die letzte Version, </w:t>
      </w:r>
      <w:r w:rsidR="00E0618A">
        <w:t xml:space="preserve">in dieser Version habe ich deutlich mehr Funktionen verwendet und auch mehr Kommentare geschrieben. Diese Version habe ich auch in ein </w:t>
      </w:r>
      <w:hyperlink r:id="rId17" w:history="1">
        <w:r w:rsidR="00E0618A" w:rsidRPr="00C464C2">
          <w:rPr>
            <w:rStyle w:val="Hyperlink"/>
          </w:rPr>
          <w:t>.exe</w:t>
        </w:r>
      </w:hyperlink>
      <w:r w:rsidR="00E0618A">
        <w:t xml:space="preserve"> umgewandelt, so dass sie auch auf einem Computer ohne Love2d gestartet werden kann.</w:t>
      </w:r>
      <w:r w:rsidR="00085AB5">
        <w:t xml:space="preserve"> </w:t>
      </w:r>
    </w:p>
    <w:p w:rsidR="00E0618A" w:rsidRDefault="00E0618A" w:rsidP="00E0618A">
      <w:pPr>
        <w:pStyle w:val="Modulberschrift1"/>
      </w:pPr>
      <w:bookmarkStart w:id="7" w:name="_Toc417457979"/>
      <w:r>
        <w:t>Aufbau</w:t>
      </w:r>
      <w:r w:rsidR="0094565C">
        <w:t xml:space="preserve"> Löve2d</w:t>
      </w:r>
      <w:bookmarkEnd w:id="7"/>
    </w:p>
    <w:p w:rsidR="002C47E1" w:rsidRDefault="00E0618A" w:rsidP="002C47E1">
      <w:pPr>
        <w:pStyle w:val="ModulSchreiben"/>
      </w:pPr>
      <w:r>
        <w:t xml:space="preserve">Love2d ist in drei Grundfunktionen unterteilt. </w:t>
      </w:r>
    </w:p>
    <w:p w:rsidR="00E0618A" w:rsidRDefault="00E0618A" w:rsidP="002C47E1">
      <w:pPr>
        <w:pStyle w:val="ModulSchreiben"/>
        <w:numPr>
          <w:ilvl w:val="0"/>
          <w:numId w:val="10"/>
        </w:numPr>
      </w:pPr>
      <w:r>
        <w:t>Function Love.load() diese wird jeweils beim Starten ausgeführt</w:t>
      </w:r>
    </w:p>
    <w:p w:rsidR="00E0618A" w:rsidRDefault="00E0618A" w:rsidP="002C47E1">
      <w:pPr>
        <w:pStyle w:val="ModulSchreiben"/>
        <w:numPr>
          <w:ilvl w:val="0"/>
          <w:numId w:val="8"/>
        </w:numPr>
      </w:pPr>
      <w:r>
        <w:t>Function Love.update() diese wiederholt sich immer wieder, als wäre sie eine Schlaufe</w:t>
      </w:r>
    </w:p>
    <w:p w:rsidR="00E0618A" w:rsidRDefault="00E0618A" w:rsidP="002C47E1">
      <w:pPr>
        <w:pStyle w:val="ModulSchreiben"/>
        <w:numPr>
          <w:ilvl w:val="0"/>
          <w:numId w:val="8"/>
        </w:numPr>
      </w:pPr>
      <w:r>
        <w:lastRenderedPageBreak/>
        <w:t>Function Love.draw() diese wiederholt ebenfalls immer wieder, wird aber verwendet um Objekte im Fenster zu zeichnen. Z.B den Hintergrund, den Spieler und die Gegner</w:t>
      </w:r>
    </w:p>
    <w:p w:rsidR="00E0618A" w:rsidRDefault="00E0618A" w:rsidP="002C47E1">
      <w:pPr>
        <w:pStyle w:val="ModulSchreiben"/>
      </w:pPr>
    </w:p>
    <w:p w:rsidR="00E0618A" w:rsidRDefault="00E0618A" w:rsidP="00703643">
      <w:pPr>
        <w:pStyle w:val="Modulberschrift1"/>
      </w:pPr>
      <w:bookmarkStart w:id="8" w:name="_Toc417457980"/>
      <w:r>
        <w:t>Benutzerdefinierte Funktionen</w:t>
      </w:r>
      <w:bookmarkEnd w:id="8"/>
    </w:p>
    <w:p w:rsidR="00E0618A" w:rsidRDefault="00E0618A" w:rsidP="002C47E1">
      <w:pPr>
        <w:pStyle w:val="ModulSchreiben"/>
      </w:pPr>
      <w:r>
        <w:t>Ich habe selbst mehrere Funktionen erstellt.</w:t>
      </w:r>
    </w:p>
    <w:p w:rsidR="00703643" w:rsidRDefault="00703643" w:rsidP="00703643">
      <w:pPr>
        <w:pStyle w:val="Modulberschrift2"/>
      </w:pPr>
      <w:bookmarkStart w:id="9" w:name="_Toc417457981"/>
      <w:proofErr w:type="spellStart"/>
      <w:r>
        <w:t>CheckCollision</w:t>
      </w:r>
      <w:proofErr w:type="spellEnd"/>
      <w:r>
        <w:t>()</w:t>
      </w:r>
      <w:bookmarkEnd w:id="9"/>
    </w:p>
    <w:p w:rsidR="000C4240" w:rsidRPr="00193D31" w:rsidRDefault="00E0618A" w:rsidP="00193D31">
      <w:pPr>
        <w:pStyle w:val="ModulSchreiben"/>
      </w:pPr>
      <w:r>
        <w:drawing>
          <wp:inline distT="0" distB="0" distL="0" distR="0" wp14:anchorId="2D754C4D" wp14:editId="07FCFC85">
            <wp:extent cx="2800000" cy="933333"/>
            <wp:effectExtent l="0" t="0" r="635" b="63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Die Funktion </w:t>
      </w:r>
      <w:r w:rsidR="005D373E">
        <w:t xml:space="preserve">CheckCollision </w:t>
      </w:r>
      <w:r>
        <w:t>habe ich nicht selber erstellt</w:t>
      </w:r>
      <w:r w:rsidR="009C02A8">
        <w:t xml:space="preserve">, sondern vom </w:t>
      </w:r>
      <w:hyperlink r:id="rId19" w:history="1">
        <w:r w:rsidR="009C02A8" w:rsidRPr="005D373E">
          <w:rPr>
            <w:rStyle w:val="Hyperlink"/>
          </w:rPr>
          <w:t>Love2d-Wiki</w:t>
        </w:r>
      </w:hyperlink>
      <w:r w:rsidR="009C02A8">
        <w:t>. Die Funktion erkennt wenn zwei Objekte sich überschneiden und kann verwendet werden um eine Kollision zu erstellen.</w:t>
      </w:r>
    </w:p>
    <w:p w:rsidR="00703643" w:rsidRDefault="00703643" w:rsidP="00703643">
      <w:pPr>
        <w:pStyle w:val="Modulberschrift2"/>
      </w:pPr>
      <w:bookmarkStart w:id="10" w:name="_Toc417457982"/>
      <w:proofErr w:type="spellStart"/>
      <w:r>
        <w:t>CreateEnemy</w:t>
      </w:r>
      <w:proofErr w:type="spellEnd"/>
      <w:r>
        <w:t>()</w:t>
      </w:r>
      <w:bookmarkEnd w:id="10"/>
    </w:p>
    <w:p w:rsidR="00193D31" w:rsidRDefault="000716C5" w:rsidP="00FE6656">
      <w:pPr>
        <w:pStyle w:val="ModulSchreiben"/>
      </w:pPr>
      <w:r>
        <w:lastRenderedPageBreak/>
        <w:drawing>
          <wp:inline distT="0" distB="0" distL="0" distR="0" wp14:anchorId="59760998" wp14:editId="59BFE48D">
            <wp:extent cx="5295238" cy="4019048"/>
            <wp:effectExtent l="0" t="0" r="1270" b="63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C05">
        <w:br/>
      </w:r>
      <w:r w:rsidR="004E5739">
        <w:t>Die</w:t>
      </w:r>
      <w:r w:rsidR="00BB2C05">
        <w:t xml:space="preserve"> Funktion </w:t>
      </w:r>
      <w:r w:rsidR="004E5739">
        <w:t xml:space="preserve">CreateEnemy </w:t>
      </w:r>
      <w:r w:rsidR="00BB2C05">
        <w:t>fügt Gegner in eine Tabelle ein und berechnet wie sie sich über den Bildschirm bewegen, ebenfalls löscht sie Gegner die sich ausserhalb des Bildschirmes befinden.</w:t>
      </w:r>
      <w:r>
        <w:t xml:space="preserve"> Zu dem erstellt es für jeden Gegner eine Tabelle, welche später die Schüsse beinhaltet.</w:t>
      </w:r>
    </w:p>
    <w:p w:rsidR="00703643" w:rsidRDefault="00703643" w:rsidP="00703643">
      <w:pPr>
        <w:pStyle w:val="Modulberschrift2"/>
      </w:pPr>
      <w:bookmarkStart w:id="11" w:name="_Toc417457983"/>
      <w:proofErr w:type="spellStart"/>
      <w:r>
        <w:t>EnemyBullets</w:t>
      </w:r>
      <w:proofErr w:type="spellEnd"/>
      <w:r>
        <w:t>()</w:t>
      </w:r>
      <w:bookmarkEnd w:id="11"/>
    </w:p>
    <w:p w:rsidR="00BB2C05" w:rsidRDefault="000716C5" w:rsidP="002C47E1">
      <w:pPr>
        <w:pStyle w:val="ModulSchreiben"/>
      </w:pPr>
      <w:r>
        <w:lastRenderedPageBreak/>
        <w:drawing>
          <wp:inline distT="0" distB="0" distL="0" distR="0" wp14:anchorId="464B6880" wp14:editId="55F4C5C6">
            <wp:extent cx="5760720" cy="3490619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C05">
        <w:br/>
        <w:t>Die Funktion</w:t>
      </w:r>
      <w:r w:rsidR="004E5739">
        <w:t xml:space="preserve"> EnemyBullets</w:t>
      </w:r>
      <w:r w:rsidR="00BB2C05">
        <w:t xml:space="preserve"> fügt für jeden Gegner Schüsse in eine Tabelle ein, hier </w:t>
      </w:r>
      <w:r w:rsidR="00703643">
        <w:t xml:space="preserve">werden </w:t>
      </w:r>
      <w:r w:rsidR="00BB2C05">
        <w:t xml:space="preserve">ebenfalls die </w:t>
      </w:r>
      <w:r w:rsidR="00703643">
        <w:t>Flugbahnen</w:t>
      </w:r>
      <w:r w:rsidR="00BB2C05">
        <w:t xml:space="preserve"> der Schüsse berechnet, sowie das Löschen der Schüsse beim Verlassen des Bildschirmes. </w:t>
      </w:r>
    </w:p>
    <w:p w:rsidR="00703643" w:rsidRDefault="00703643" w:rsidP="00703643">
      <w:pPr>
        <w:pStyle w:val="Modulberschrift2"/>
      </w:pPr>
      <w:bookmarkStart w:id="12" w:name="_Toc417457984"/>
      <w:proofErr w:type="spellStart"/>
      <w:r>
        <w:t>PlayerBullet</w:t>
      </w:r>
      <w:proofErr w:type="spellEnd"/>
      <w:r>
        <w:t>()</w:t>
      </w:r>
      <w:bookmarkEnd w:id="12"/>
    </w:p>
    <w:p w:rsidR="00BB2C05" w:rsidRDefault="004E5739" w:rsidP="002C47E1">
      <w:pPr>
        <w:pStyle w:val="ModulSchreiben"/>
      </w:pPr>
      <w:r>
        <w:drawing>
          <wp:inline distT="0" distB="0" distL="0" distR="0" wp14:anchorId="4C3E08AF" wp14:editId="02DFFCC4">
            <wp:extent cx="4362450" cy="2388565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0548" cy="239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Die Funktion PlayerBullet fügt immer wenn die Space-Taste gedrückt ist, Schüsse des Spielers in eine Tabelle ein, die </w:t>
      </w:r>
      <w:r w:rsidR="00703643">
        <w:t>Flugbahnen</w:t>
      </w:r>
      <w:r>
        <w:t xml:space="preserve"> dieser wird danach berechnet, auch hier werden die Schüsse beim Verlassen des Bildschirmes gelöscht. </w:t>
      </w:r>
    </w:p>
    <w:p w:rsidR="00703643" w:rsidRDefault="00703643" w:rsidP="00703643">
      <w:pPr>
        <w:pStyle w:val="Modulberschrift2"/>
      </w:pPr>
      <w:bookmarkStart w:id="13" w:name="_Toc417457985"/>
      <w:proofErr w:type="spellStart"/>
      <w:r>
        <w:t>DrawTable</w:t>
      </w:r>
      <w:proofErr w:type="spellEnd"/>
      <w:r>
        <w:t>()</w:t>
      </w:r>
      <w:bookmarkEnd w:id="13"/>
    </w:p>
    <w:p w:rsidR="000C4240" w:rsidRPr="00193D31" w:rsidRDefault="004E5739" w:rsidP="00193D31">
      <w:pPr>
        <w:pStyle w:val="ModulSchreiben"/>
      </w:pPr>
      <w:r>
        <w:lastRenderedPageBreak/>
        <w:drawing>
          <wp:inline distT="0" distB="0" distL="0" distR="0" wp14:anchorId="65F0A0DA" wp14:editId="5B57A722">
            <wp:extent cx="2942857" cy="942857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Die Funktion DrawTable zeichnet den Inhalt einer Tabelle</w:t>
      </w:r>
      <w:r w:rsidR="004375D1">
        <w:t>.</w:t>
      </w:r>
    </w:p>
    <w:p w:rsidR="00703643" w:rsidRDefault="00703643" w:rsidP="00703643">
      <w:pPr>
        <w:pStyle w:val="Modulberschrift2"/>
      </w:pPr>
      <w:bookmarkStart w:id="14" w:name="_Toc417457986"/>
      <w:r>
        <w:t>BossAttack1()</w:t>
      </w:r>
      <w:bookmarkEnd w:id="14"/>
    </w:p>
    <w:p w:rsidR="00703643" w:rsidRPr="00E56F0C" w:rsidRDefault="005D373E" w:rsidP="00FE6656">
      <w:pPr>
        <w:pStyle w:val="ModulSchreiben"/>
      </w:pPr>
      <w:r>
        <w:drawing>
          <wp:inline distT="0" distB="0" distL="0" distR="0" wp14:anchorId="4CB3AF53" wp14:editId="2459D32E">
            <wp:extent cx="4505325" cy="2625405"/>
            <wp:effectExtent l="0" t="0" r="0" b="381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6534" cy="263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Die Funktion BossAttack1 fügt die Schüsse des Bosses in eine Tabelle ein. Auch hier w</w:t>
      </w:r>
      <w:r w:rsidR="00703643">
        <w:t>erden</w:t>
      </w:r>
      <w:r>
        <w:t xml:space="preserve"> wieder die </w:t>
      </w:r>
      <w:r w:rsidR="00703643">
        <w:t>Flugbahnen</w:t>
      </w:r>
      <w:r>
        <w:t xml:space="preserve"> berechnet, hier wird einfach noch der Winkel angegeben, in welchen die Schüsse sich bewegen sollen. Verlassen die Schüsse den Bildschirm werden sie gelöscht.</w:t>
      </w:r>
    </w:p>
    <w:p w:rsidR="00E56F0C" w:rsidRDefault="00703643" w:rsidP="00703643">
      <w:pPr>
        <w:pStyle w:val="Modulberschrift2"/>
      </w:pPr>
      <w:bookmarkStart w:id="15" w:name="_Toc417457987"/>
      <w:r>
        <w:t>BossAttack2()</w:t>
      </w:r>
      <w:bookmarkEnd w:id="15"/>
    </w:p>
    <w:p w:rsidR="000C4240" w:rsidRPr="00193D31" w:rsidRDefault="005D373E" w:rsidP="00193D31">
      <w:pPr>
        <w:pStyle w:val="ModulSchreiben"/>
      </w:pPr>
      <w:r w:rsidRPr="00E56F0C">
        <w:drawing>
          <wp:inline distT="0" distB="0" distL="0" distR="0" wp14:anchorId="25073EE4" wp14:editId="220466A1">
            <wp:extent cx="5228571" cy="2771429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6F0C">
        <w:br/>
      </w:r>
      <w:r w:rsidRPr="00E56F0C">
        <w:rPr>
          <w:rStyle w:val="ModulSchreibenZchn"/>
        </w:rPr>
        <w:t xml:space="preserve">Die Funktion BossAttack2 fügt die Schüsse des Bosses in eine Tabelle ein. Der Punk auf der </w:t>
      </w:r>
      <w:r w:rsidRPr="00E56F0C">
        <w:rPr>
          <w:rStyle w:val="ModulSchreibenZchn"/>
        </w:rPr>
        <w:lastRenderedPageBreak/>
        <w:t>X-Achse ist hier zufällig generiert</w:t>
      </w:r>
      <w:r w:rsidR="00703643" w:rsidRPr="00E56F0C">
        <w:rPr>
          <w:rStyle w:val="ModulSchreibenZchn"/>
        </w:rPr>
        <w:t>. Die Flugbahnen der Schüsse werden auch hier in der Funktion selbst berechnet. Verlassen die Schüsse den Bildschirm werden sie gelöscht.</w:t>
      </w:r>
    </w:p>
    <w:p w:rsidR="00145193" w:rsidRDefault="00145193" w:rsidP="00145193">
      <w:pPr>
        <w:pStyle w:val="Modulberschrift1"/>
      </w:pPr>
      <w:bookmarkStart w:id="16" w:name="_Toc417457988"/>
      <w:r>
        <w:t>Weitere Strukturen</w:t>
      </w:r>
      <w:bookmarkEnd w:id="16"/>
    </w:p>
    <w:p w:rsidR="00145193" w:rsidRDefault="00145193" w:rsidP="002C47E1">
      <w:pPr>
        <w:pStyle w:val="ModulSchreiben"/>
      </w:pPr>
      <w:r>
        <w:t>Hier werde ich einige weitere Strukturen aufzeigen, wie z.B. Bewegung des Spielers oder Beenden des Spieles.</w:t>
      </w:r>
    </w:p>
    <w:p w:rsidR="00145193" w:rsidRDefault="00145193" w:rsidP="00145193">
      <w:pPr>
        <w:pStyle w:val="Modulberschrift2"/>
      </w:pPr>
      <w:bookmarkStart w:id="17" w:name="_Toc417457989"/>
      <w:r>
        <w:t>Bewegung</w:t>
      </w:r>
      <w:bookmarkEnd w:id="17"/>
    </w:p>
    <w:p w:rsidR="00145193" w:rsidRDefault="00145193" w:rsidP="002C47E1">
      <w:pPr>
        <w:pStyle w:val="ModulSchreiben"/>
      </w:pPr>
      <w:r>
        <w:drawing>
          <wp:inline distT="0" distB="0" distL="0" distR="0" wp14:anchorId="1DE1F200" wp14:editId="000DB6BB">
            <wp:extent cx="3304762" cy="2380952"/>
            <wp:effectExtent l="0" t="0" r="0" b="63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4762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Der  Spiele</w:t>
      </w:r>
      <w:r w:rsidR="00D9336F">
        <w:t>r kann sich mittels WASD in alle Richtungen bewegen.</w:t>
      </w:r>
    </w:p>
    <w:p w:rsidR="00D9336F" w:rsidRDefault="00D9336F" w:rsidP="00D9336F">
      <w:pPr>
        <w:pStyle w:val="Modulberschrift2"/>
      </w:pPr>
    </w:p>
    <w:p w:rsidR="00D9336F" w:rsidRDefault="00D9336F" w:rsidP="00D9336F">
      <w:pPr>
        <w:pStyle w:val="Modulberschrift2"/>
      </w:pPr>
      <w:bookmarkStart w:id="18" w:name="_Toc417457990"/>
      <w:r>
        <w:t>Spiel schliessen</w:t>
      </w:r>
      <w:bookmarkEnd w:id="18"/>
    </w:p>
    <w:p w:rsidR="00D9336F" w:rsidRDefault="00D9336F" w:rsidP="002C47E1">
      <w:pPr>
        <w:pStyle w:val="ModulSchreiben"/>
      </w:pPr>
      <w:r>
        <w:drawing>
          <wp:inline distT="0" distB="0" distL="0" distR="0" wp14:anchorId="2927D769" wp14:editId="787FA8D1">
            <wp:extent cx="2371429" cy="533333"/>
            <wp:effectExtent l="0" t="0" r="0" b="63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Mittels der Escape-Taste kann man das Spiel ganz einfach schliessen, dabei wird nichts gespeichert.</w:t>
      </w:r>
    </w:p>
    <w:p w:rsidR="00D9336F" w:rsidRDefault="00D9336F" w:rsidP="00D9336F">
      <w:pPr>
        <w:pStyle w:val="Modulberschrift2"/>
      </w:pPr>
      <w:bookmarkStart w:id="19" w:name="_Toc417457991"/>
      <w:r>
        <w:t>Bilder laden</w:t>
      </w:r>
      <w:bookmarkEnd w:id="19"/>
    </w:p>
    <w:p w:rsidR="00D9336F" w:rsidRDefault="00D9336F" w:rsidP="002C47E1">
      <w:pPr>
        <w:pStyle w:val="ModulSchreiben"/>
      </w:pPr>
      <w:r>
        <w:lastRenderedPageBreak/>
        <w:drawing>
          <wp:inline distT="0" distB="0" distL="0" distR="0" wp14:anchorId="547C40F4" wp14:editId="3DD4A130">
            <wp:extent cx="4219048" cy="1628571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Um Bilder verwenden zu können, müssen diese zuerst vor</w:t>
      </w:r>
      <w:r w:rsidR="00DC6CD9">
        <w:t>geladen werden.</w:t>
      </w:r>
    </w:p>
    <w:p w:rsidR="00DC6CD9" w:rsidRDefault="00DC6CD9" w:rsidP="00DC6CD9">
      <w:pPr>
        <w:pStyle w:val="Modulberschrift2"/>
      </w:pPr>
      <w:bookmarkStart w:id="20" w:name="_Toc417457992"/>
      <w:r>
        <w:t>Lebensbalken</w:t>
      </w:r>
      <w:bookmarkEnd w:id="20"/>
    </w:p>
    <w:p w:rsidR="00DC6CD9" w:rsidRDefault="00DC6CD9" w:rsidP="002C47E1">
      <w:pPr>
        <w:pStyle w:val="ModulSchreiben"/>
      </w:pPr>
      <w:r>
        <w:t>Alle meine Gegner und der Spieler besitzen einen Lebensbalken</w:t>
      </w:r>
      <w:r w:rsidR="00614970">
        <w:t>. Dieser funktioniert wie folgt.</w:t>
      </w:r>
    </w:p>
    <w:p w:rsidR="00614970" w:rsidRDefault="00614970" w:rsidP="002C47E1">
      <w:pPr>
        <w:pStyle w:val="ModulSchreiben"/>
      </w:pPr>
      <w:r>
        <w:drawing>
          <wp:inline distT="0" distB="0" distL="0" distR="0" wp14:anchorId="21389265" wp14:editId="1254EC02">
            <wp:extent cx="3257143" cy="1333333"/>
            <wp:effectExtent l="0" t="0" r="635" b="63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Ausschnitt aus der CheckCollision Funktion.</w:t>
      </w:r>
    </w:p>
    <w:p w:rsidR="00614970" w:rsidRDefault="00614970" w:rsidP="002C47E1">
      <w:pPr>
        <w:pStyle w:val="ModulSchreiben"/>
      </w:pPr>
      <w:r>
        <w:t>Jedes Mal wenn z.B. der Spieler getroffen wird, wird einer Variablen ein Betrag, hier 10, hinzugefügt. Dieser wird dann später beim Zeichnen des Lebensbalkens wieder abgezogen.</w:t>
      </w:r>
    </w:p>
    <w:p w:rsidR="00614970" w:rsidRDefault="00614970" w:rsidP="000C4240">
      <w:pPr>
        <w:pStyle w:val="ModulSchreiben"/>
      </w:pPr>
      <w:r>
        <w:drawing>
          <wp:inline distT="0" distB="0" distL="0" distR="0" wp14:anchorId="5EEECEDC" wp14:editId="0A82A85D">
            <wp:extent cx="4771429" cy="561905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240" w:rsidRDefault="000C4240">
      <w:pPr>
        <w:rPr>
          <w:rFonts w:ascii="Fira Sans" w:hAnsi="Fira Sans"/>
          <w:sz w:val="32"/>
        </w:rPr>
      </w:pPr>
      <w:r>
        <w:br w:type="page"/>
      </w:r>
    </w:p>
    <w:p w:rsidR="00E0618A" w:rsidRDefault="00145193" w:rsidP="00145193">
      <w:pPr>
        <w:pStyle w:val="Modulberschrift1"/>
      </w:pPr>
      <w:bookmarkStart w:id="21" w:name="_Toc417457993"/>
      <w:proofErr w:type="spellStart"/>
      <w:r>
        <w:lastRenderedPageBreak/>
        <w:t>SpaceShooter</w:t>
      </w:r>
      <w:proofErr w:type="spellEnd"/>
      <w:r>
        <w:t xml:space="preserve"> Spiel</w:t>
      </w:r>
      <w:bookmarkEnd w:id="21"/>
    </w:p>
    <w:p w:rsidR="004375D1" w:rsidRPr="004375D1" w:rsidRDefault="004375D1" w:rsidP="004375D1">
      <w:pPr>
        <w:pStyle w:val="ModulSchreiben"/>
      </w:pPr>
      <w:r>
        <w:t>Das Spiel wird mittels WASD gesteuert, mit der Leertaste können Laser abgefeuert werden.</w:t>
      </w:r>
    </w:p>
    <w:p w:rsidR="00145193" w:rsidRDefault="00145193" w:rsidP="002C47E1">
      <w:pPr>
        <w:pStyle w:val="ModulSchreiben"/>
      </w:pPr>
      <w:r>
        <w:t>Hier einige Screenshots vom Endprodukt.</w:t>
      </w:r>
    </w:p>
    <w:p w:rsidR="00145193" w:rsidRDefault="00145193" w:rsidP="002C47E1">
      <w:pPr>
        <w:pStyle w:val="ModulSchreiben"/>
      </w:pPr>
      <w:r>
        <w:drawing>
          <wp:inline distT="0" distB="0" distL="0" distR="0" wp14:anchorId="5181B47A" wp14:editId="77F58B1A">
            <wp:extent cx="3687072" cy="3790950"/>
            <wp:effectExtent l="0" t="0" r="889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91556" cy="379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193" w:rsidRDefault="00145193" w:rsidP="002C47E1">
      <w:pPr>
        <w:pStyle w:val="ModulSchreiben"/>
      </w:pPr>
      <w:r>
        <w:lastRenderedPageBreak/>
        <w:drawing>
          <wp:inline distT="0" distB="0" distL="0" distR="0" wp14:anchorId="21E65C08" wp14:editId="1D6574DA">
            <wp:extent cx="3668544" cy="3771900"/>
            <wp:effectExtent l="0" t="0" r="8255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7721" cy="377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Game Over Screen, hier wird der erreichte Score ausgegeben. Man kann das Spiel neustarten in dem man „r“ drückt.</w:t>
      </w:r>
    </w:p>
    <w:p w:rsidR="00FE6656" w:rsidRDefault="00145193" w:rsidP="00FE6656">
      <w:pPr>
        <w:pStyle w:val="ModulSchreiben"/>
        <w:keepNext/>
      </w:pPr>
      <w:r>
        <w:drawing>
          <wp:inline distT="0" distB="0" distL="0" distR="0" wp14:anchorId="72147386" wp14:editId="15A0D19F">
            <wp:extent cx="3752850" cy="3858580"/>
            <wp:effectExtent l="0" t="0" r="0" b="889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51881" cy="385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63" w:rsidRPr="00145193" w:rsidRDefault="00944578" w:rsidP="00FE6656">
      <w:pPr>
        <w:pStyle w:val="Beschriftung"/>
      </w:pPr>
      <w:fldSimple w:instr=" SEQ Abbildung \* ARABIC ">
        <w:r w:rsidR="00FE6656">
          <w:rPr>
            <w:noProof/>
          </w:rPr>
          <w:t>1</w:t>
        </w:r>
      </w:fldSimple>
      <w:r w:rsidR="00FE6656">
        <w:t>: Boss Kampf</w:t>
      </w:r>
    </w:p>
    <w:sectPr w:rsidR="00CE5063" w:rsidRPr="00145193" w:rsidSect="00193D3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E636D" w:rsidRDefault="00EE636D" w:rsidP="000735DC">
      <w:pPr>
        <w:spacing w:after="0" w:line="240" w:lineRule="auto"/>
      </w:pPr>
      <w:r>
        <w:separator/>
      </w:r>
    </w:p>
  </w:endnote>
  <w:endnote w:type="continuationSeparator" w:id="0">
    <w:p w:rsidR="00EE636D" w:rsidRDefault="00EE636D" w:rsidP="000735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Fira Sans">
    <w:altName w:val="Meiryo"/>
    <w:panose1 w:val="00000000000000000000"/>
    <w:charset w:val="00"/>
    <w:family w:val="modern"/>
    <w:notTrueType/>
    <w:pitch w:val="variable"/>
    <w:sig w:usb0="00000287" w:usb1="02000001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C427F0A9-4AF0-4331-A5CE-9345850DC000}"/>
    <w:embedBold r:id="rId2" w:fontKey="{5D79C973-0802-49F6-A552-06B7B6817EB3}"/>
    <w:embedItalic r:id="rId3" w:fontKey="{FE530AD9-F177-4B0A-991F-063B3ADC7F56}"/>
  </w:font>
  <w:font w:name="DokChampa">
    <w:panose1 w:val="020B0604020202020204"/>
    <w:charset w:val="00"/>
    <w:family w:val="swiss"/>
    <w:pitch w:val="variable"/>
    <w:sig w:usb0="03000003" w:usb1="00000000" w:usb2="00000000" w:usb3="00000000" w:csb0="00010001" w:csb1="00000000"/>
    <w:embedRegular r:id="rId4" w:fontKey="{DE4552DE-80E8-4D72-B337-BC57FB388799}"/>
    <w:embedItalic r:id="rId5" w:fontKey="{5BC24AEF-0B4A-4C29-A1D1-C99A3BC9CB4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6" w:fontKey="{681C3EF9-B3EC-405B-A123-7A5C06D18DA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7DBE7CA-290A-4083-A385-15E9AD0B1B3D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00612958"/>
      <w:docPartObj>
        <w:docPartGallery w:val="Page Numbers (Bottom of Page)"/>
        <w:docPartUnique/>
      </w:docPartObj>
    </w:sdtPr>
    <w:sdtEndPr/>
    <w:sdtContent>
      <w:p w:rsidR="001715A3" w:rsidRDefault="001715A3">
        <w:pPr>
          <w:pStyle w:val="Fuzeile"/>
        </w:pPr>
        <w:r>
          <w:rPr>
            <w:noProof/>
            <w:lang w:eastAsia="de-CH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EECFF63" wp14:editId="150E5C06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2" name="Eckige Klammer links/rechts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1715A3" w:rsidRDefault="001715A3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BF2BDA" w:rsidRPr="00BF2BDA">
                                <w:rPr>
                                  <w:noProof/>
                                  <w:lang w:val="de-DE"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Eckige Klammer links/rechts 2" o:spid="_x0000_s1026" type="#_x0000_t185" style="position:absolute;margin-left:0;margin-top:0;width:43.45pt;height:18.8pt;z-index:251659264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" filled="t" strokecolor="gray" strokeweight="2.25pt">
                  <v:textbox inset=",0,,0">
                    <w:txbxContent>
                      <w:p w:rsidR="001715A3" w:rsidRDefault="001715A3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BF2BDA" w:rsidRPr="00BF2BDA">
                          <w:rPr>
                            <w:noProof/>
                            <w:lang w:val="de-DE"/>
                          </w:rPr>
                          <w:t>3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eastAsia="de-CH"/>
          </w:rPr>
          <mc:AlternateContent>
            <mc:Choice Requires="wps">
              <w:drawing>
                <wp:anchor distT="0" distB="0" distL="114300" distR="114300" simplePos="0" relativeHeight="251657216" behindDoc="0" locked="0" layoutInCell="1" allowOverlap="1" wp14:anchorId="62ED0AC0" wp14:editId="3AC246E9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" name="Gerade Verbindung mit Pfeil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 xmlns:w15="http://schemas.microsoft.com/office/word/2012/wordml">
              <w:pict>
                <v:shapetype w14:anchorId="1038C12D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Gerade Verbindung mit Pfeil 1" o:spid="_x0000_s1026" type="#_x0000_t32" style="position:absolute;margin-left:0;margin-top:0;width:434.5pt;height:0;z-index:251657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E636D" w:rsidRDefault="00EE636D" w:rsidP="000735DC">
      <w:pPr>
        <w:spacing w:after="0" w:line="240" w:lineRule="auto"/>
      </w:pPr>
      <w:r>
        <w:separator/>
      </w:r>
    </w:p>
  </w:footnote>
  <w:footnote w:type="continuationSeparator" w:id="0">
    <w:p w:rsidR="00EE636D" w:rsidRDefault="00EE636D" w:rsidP="000735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15A3" w:rsidRDefault="00145193" w:rsidP="002C47E1">
    <w:pPr>
      <w:pStyle w:val="ModulSchreiben"/>
    </w:pPr>
    <w:r>
      <w:t>Robin Steiger</w:t>
    </w:r>
    <w:r w:rsidR="001715A3">
      <w:tab/>
    </w:r>
    <w:r w:rsidR="001715A3">
      <w:tab/>
    </w:r>
    <w:r w:rsidR="001715A3">
      <w:tab/>
    </w:r>
    <w:r w:rsidR="00FE6656">
      <w:tab/>
    </w:r>
    <w:r w:rsidR="001715A3">
      <w:fldChar w:fldCharType="begin"/>
    </w:r>
    <w:r w:rsidR="001715A3">
      <w:rPr>
        <w:rFonts w:cs="Times New Roman"/>
      </w:rPr>
      <w:instrText xml:space="preserve"> FILENAME \* MERGEFORMAT </w:instrText>
    </w:r>
    <w:r w:rsidR="001715A3">
      <w:fldChar w:fldCharType="separate"/>
    </w:r>
    <w:r w:rsidR="001715A3">
      <w:rPr>
        <w:rFonts w:cs="Times New Roman"/>
      </w:rPr>
      <w:t>doku_robin_steiger.docx</w:t>
    </w:r>
    <w:r w:rsidR="001715A3">
      <w:fldChar w:fldCharType="end"/>
    </w:r>
    <w:r w:rsidR="001715A3">
      <w:tab/>
    </w:r>
    <w:r w:rsidR="001715A3">
      <w:tab/>
    </w:r>
    <w:r w:rsidR="00FE6656">
      <w:tab/>
    </w:r>
    <w:r w:rsidR="001715A3">
      <w:fldChar w:fldCharType="begin"/>
    </w:r>
    <w:r w:rsidR="001715A3">
      <w:instrText xml:space="preserve"> TIME \@ "dd.MM.yyyy" </w:instrText>
    </w:r>
    <w:r w:rsidR="001715A3">
      <w:fldChar w:fldCharType="separate"/>
    </w:r>
    <w:r w:rsidR="00BF2BDA">
      <w:t>29.04.2015</w:t>
    </w:r>
    <w:r w:rsidR="001715A3"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7C170E"/>
    <w:multiLevelType w:val="hybridMultilevel"/>
    <w:tmpl w:val="85D23466"/>
    <w:lvl w:ilvl="0" w:tplc="C5109354">
      <w:numFmt w:val="bullet"/>
      <w:lvlText w:val="-"/>
      <w:lvlJc w:val="left"/>
      <w:pPr>
        <w:ind w:left="720" w:hanging="360"/>
      </w:pPr>
      <w:rPr>
        <w:rFonts w:ascii="Fira Sans" w:eastAsiaTheme="minorHAnsi" w:hAnsi="Fira San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E863424"/>
    <w:multiLevelType w:val="hybridMultilevel"/>
    <w:tmpl w:val="484C081A"/>
    <w:lvl w:ilvl="0" w:tplc="2132F2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97E0167"/>
    <w:multiLevelType w:val="hybridMultilevel"/>
    <w:tmpl w:val="9B6E3E7C"/>
    <w:lvl w:ilvl="0" w:tplc="1C94A67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9E44D9F"/>
    <w:multiLevelType w:val="hybridMultilevel"/>
    <w:tmpl w:val="3DAAF8D2"/>
    <w:lvl w:ilvl="0" w:tplc="3196B964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82A68D8"/>
    <w:multiLevelType w:val="multilevel"/>
    <w:tmpl w:val="08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40996A89"/>
    <w:multiLevelType w:val="hybridMultilevel"/>
    <w:tmpl w:val="9D007E54"/>
    <w:lvl w:ilvl="0" w:tplc="D3064D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CC73D25"/>
    <w:multiLevelType w:val="hybridMultilevel"/>
    <w:tmpl w:val="C4C8B646"/>
    <w:lvl w:ilvl="0" w:tplc="D3064D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7E93EA6"/>
    <w:multiLevelType w:val="hybridMultilevel"/>
    <w:tmpl w:val="84F2BFFC"/>
    <w:lvl w:ilvl="0" w:tplc="D3064D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F035135"/>
    <w:multiLevelType w:val="hybridMultilevel"/>
    <w:tmpl w:val="576C33C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1152EE4"/>
    <w:multiLevelType w:val="multilevel"/>
    <w:tmpl w:val="08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9"/>
  </w:num>
  <w:num w:numId="3">
    <w:abstractNumId w:val="4"/>
  </w:num>
  <w:num w:numId="4">
    <w:abstractNumId w:val="0"/>
  </w:num>
  <w:num w:numId="5">
    <w:abstractNumId w:val="7"/>
  </w:num>
  <w:num w:numId="6">
    <w:abstractNumId w:val="3"/>
  </w:num>
  <w:num w:numId="7">
    <w:abstractNumId w:val="5"/>
  </w:num>
  <w:num w:numId="8">
    <w:abstractNumId w:val="6"/>
  </w:num>
  <w:num w:numId="9">
    <w:abstractNumId w:val="1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52DE"/>
    <w:rsid w:val="0002786A"/>
    <w:rsid w:val="000318BC"/>
    <w:rsid w:val="000716C5"/>
    <w:rsid w:val="00073016"/>
    <w:rsid w:val="000735DC"/>
    <w:rsid w:val="00076566"/>
    <w:rsid w:val="00085AB5"/>
    <w:rsid w:val="0009387B"/>
    <w:rsid w:val="000C4240"/>
    <w:rsid w:val="000C50FB"/>
    <w:rsid w:val="00102ACA"/>
    <w:rsid w:val="00115154"/>
    <w:rsid w:val="00145193"/>
    <w:rsid w:val="001619D4"/>
    <w:rsid w:val="001715A3"/>
    <w:rsid w:val="001861C1"/>
    <w:rsid w:val="00193D31"/>
    <w:rsid w:val="001B1224"/>
    <w:rsid w:val="001C747B"/>
    <w:rsid w:val="001E44DF"/>
    <w:rsid w:val="001F36DE"/>
    <w:rsid w:val="00212CFB"/>
    <w:rsid w:val="00221A29"/>
    <w:rsid w:val="002354CD"/>
    <w:rsid w:val="0024580C"/>
    <w:rsid w:val="00253BCD"/>
    <w:rsid w:val="00255080"/>
    <w:rsid w:val="002864F6"/>
    <w:rsid w:val="002A765E"/>
    <w:rsid w:val="002C47E1"/>
    <w:rsid w:val="002C79C1"/>
    <w:rsid w:val="002D5D8F"/>
    <w:rsid w:val="00300546"/>
    <w:rsid w:val="00334CF2"/>
    <w:rsid w:val="003567EF"/>
    <w:rsid w:val="00367430"/>
    <w:rsid w:val="00392CF2"/>
    <w:rsid w:val="003A43B3"/>
    <w:rsid w:val="003A44F2"/>
    <w:rsid w:val="003C17A3"/>
    <w:rsid w:val="003D15E6"/>
    <w:rsid w:val="003D6374"/>
    <w:rsid w:val="003E037A"/>
    <w:rsid w:val="003F1607"/>
    <w:rsid w:val="003F5749"/>
    <w:rsid w:val="00413E04"/>
    <w:rsid w:val="00435049"/>
    <w:rsid w:val="004375D1"/>
    <w:rsid w:val="004A6DF8"/>
    <w:rsid w:val="004B1367"/>
    <w:rsid w:val="004C451C"/>
    <w:rsid w:val="004E5739"/>
    <w:rsid w:val="00546EC0"/>
    <w:rsid w:val="0056391F"/>
    <w:rsid w:val="00584704"/>
    <w:rsid w:val="005B2877"/>
    <w:rsid w:val="005B6B02"/>
    <w:rsid w:val="005C44AA"/>
    <w:rsid w:val="005D373E"/>
    <w:rsid w:val="005F4661"/>
    <w:rsid w:val="00605FFD"/>
    <w:rsid w:val="00614970"/>
    <w:rsid w:val="00645ACE"/>
    <w:rsid w:val="00697D53"/>
    <w:rsid w:val="006D76DD"/>
    <w:rsid w:val="00703643"/>
    <w:rsid w:val="00777852"/>
    <w:rsid w:val="007D110B"/>
    <w:rsid w:val="00810C60"/>
    <w:rsid w:val="008648F4"/>
    <w:rsid w:val="008765FD"/>
    <w:rsid w:val="008E5553"/>
    <w:rsid w:val="008F0130"/>
    <w:rsid w:val="00944578"/>
    <w:rsid w:val="0094565C"/>
    <w:rsid w:val="009C02A8"/>
    <w:rsid w:val="009C1D22"/>
    <w:rsid w:val="00A2420B"/>
    <w:rsid w:val="00A32AC1"/>
    <w:rsid w:val="00A44A1F"/>
    <w:rsid w:val="00A652DE"/>
    <w:rsid w:val="00AD207A"/>
    <w:rsid w:val="00AE389B"/>
    <w:rsid w:val="00AE509A"/>
    <w:rsid w:val="00BA27AA"/>
    <w:rsid w:val="00BB2C05"/>
    <w:rsid w:val="00BE22B5"/>
    <w:rsid w:val="00BF2BDA"/>
    <w:rsid w:val="00C01EA0"/>
    <w:rsid w:val="00C102B5"/>
    <w:rsid w:val="00C464C2"/>
    <w:rsid w:val="00C54680"/>
    <w:rsid w:val="00C91237"/>
    <w:rsid w:val="00C925AA"/>
    <w:rsid w:val="00CA0447"/>
    <w:rsid w:val="00CE5063"/>
    <w:rsid w:val="00D23B65"/>
    <w:rsid w:val="00D709AA"/>
    <w:rsid w:val="00D868AA"/>
    <w:rsid w:val="00D91A88"/>
    <w:rsid w:val="00D9336F"/>
    <w:rsid w:val="00D9507D"/>
    <w:rsid w:val="00DA3B6D"/>
    <w:rsid w:val="00DC6CD9"/>
    <w:rsid w:val="00DF4299"/>
    <w:rsid w:val="00E0618A"/>
    <w:rsid w:val="00E56F0C"/>
    <w:rsid w:val="00EA0F89"/>
    <w:rsid w:val="00EC25CF"/>
    <w:rsid w:val="00EE39EF"/>
    <w:rsid w:val="00EE636D"/>
    <w:rsid w:val="00F1655F"/>
    <w:rsid w:val="00F701B7"/>
    <w:rsid w:val="00F776EA"/>
    <w:rsid w:val="00FD7619"/>
    <w:rsid w:val="00FE6656"/>
    <w:rsid w:val="00FE6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0735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0735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0735D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735DC"/>
  </w:style>
  <w:style w:type="paragraph" w:styleId="Fuzeile">
    <w:name w:val="footer"/>
    <w:basedOn w:val="Standard"/>
    <w:link w:val="FuzeileZchn"/>
    <w:uiPriority w:val="99"/>
    <w:unhideWhenUsed/>
    <w:rsid w:val="000735D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735DC"/>
  </w:style>
  <w:style w:type="paragraph" w:customStyle="1" w:styleId="ModulSchreiben">
    <w:name w:val="Modul_Schreiben"/>
    <w:basedOn w:val="Standard"/>
    <w:link w:val="ModulSchreibenZchn"/>
    <w:autoRedefine/>
    <w:qFormat/>
    <w:rsid w:val="002C47E1"/>
    <w:rPr>
      <w:rFonts w:ascii="Fira Sans" w:hAnsi="Fira Sans"/>
      <w:noProof/>
      <w:color w:val="000000" w:themeColor="text1"/>
      <w:sz w:val="20"/>
      <w:lang w:eastAsia="de-CH"/>
    </w:rPr>
  </w:style>
  <w:style w:type="paragraph" w:customStyle="1" w:styleId="ModulTitel">
    <w:name w:val="Modul_Titel"/>
    <w:basedOn w:val="ModulSchreiben"/>
    <w:link w:val="ModulTitelZchn"/>
    <w:qFormat/>
    <w:rsid w:val="00C54680"/>
    <w:rPr>
      <w:sz w:val="48"/>
    </w:rPr>
  </w:style>
  <w:style w:type="character" w:customStyle="1" w:styleId="ModulSchreibenZchn">
    <w:name w:val="Modul_Schreiben Zchn"/>
    <w:basedOn w:val="Absatz-Standardschriftart"/>
    <w:link w:val="ModulSchreiben"/>
    <w:rsid w:val="002C47E1"/>
    <w:rPr>
      <w:rFonts w:ascii="Fira Sans" w:hAnsi="Fira Sans"/>
      <w:noProof/>
      <w:color w:val="000000" w:themeColor="text1"/>
      <w:sz w:val="20"/>
      <w:lang w:eastAsia="de-CH"/>
    </w:rPr>
  </w:style>
  <w:style w:type="paragraph" w:customStyle="1" w:styleId="Modulberschrift1">
    <w:name w:val="Modul_Überschrift1"/>
    <w:basedOn w:val="Standard"/>
    <w:next w:val="Standard"/>
    <w:link w:val="Modulberschrift1Zchn"/>
    <w:qFormat/>
    <w:rsid w:val="000735DC"/>
    <w:rPr>
      <w:rFonts w:ascii="Fira Sans" w:hAnsi="Fira Sans"/>
      <w:sz w:val="32"/>
    </w:rPr>
  </w:style>
  <w:style w:type="character" w:customStyle="1" w:styleId="ModulTitelZchn">
    <w:name w:val="Modul_Titel Zchn"/>
    <w:basedOn w:val="ModulSchreibenZchn"/>
    <w:link w:val="ModulTitel"/>
    <w:rsid w:val="00C54680"/>
    <w:rPr>
      <w:rFonts w:ascii="Fira Sans" w:hAnsi="Fira Sans"/>
      <w:noProof/>
      <w:color w:val="000000" w:themeColor="text1"/>
      <w:sz w:val="48"/>
      <w:lang w:eastAsia="de-CH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0735D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Modulberschrift1Zchn">
    <w:name w:val="Modul_Überschrift1 Zchn"/>
    <w:basedOn w:val="ModulTitelZchn"/>
    <w:link w:val="Modulberschrift1"/>
    <w:rsid w:val="000735DC"/>
    <w:rPr>
      <w:rFonts w:ascii="Fira Sans" w:hAnsi="Fira Sans"/>
      <w:noProof/>
      <w:color w:val="000000" w:themeColor="text1"/>
      <w:sz w:val="32"/>
      <w:lang w:eastAsia="de-CH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0735DC"/>
    <w:pPr>
      <w:outlineLvl w:val="9"/>
    </w:pPr>
    <w:rPr>
      <w:lang w:eastAsia="de-CH" w:bidi="lo-LA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0735D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Modulberschrift2">
    <w:name w:val="Modul_Überschrift2"/>
    <w:basedOn w:val="Modulberschrift1"/>
    <w:link w:val="Modulberschrift2Zchn"/>
    <w:qFormat/>
    <w:rsid w:val="00F701B7"/>
    <w:rPr>
      <w:sz w:val="26"/>
    </w:rPr>
  </w:style>
  <w:style w:type="paragraph" w:customStyle="1" w:styleId="Modulberschrift3">
    <w:name w:val="Modul_Überschrift3"/>
    <w:basedOn w:val="Modulberschrift2"/>
    <w:link w:val="Modulberschrift3Zchn"/>
    <w:qFormat/>
    <w:rsid w:val="00F701B7"/>
    <w:rPr>
      <w:sz w:val="22"/>
    </w:rPr>
  </w:style>
  <w:style w:type="character" w:customStyle="1" w:styleId="Modulberschrift2Zchn">
    <w:name w:val="Modul_Überschrift2 Zchn"/>
    <w:basedOn w:val="Modulberschrift1Zchn"/>
    <w:link w:val="Modulberschrift2"/>
    <w:rsid w:val="00F701B7"/>
    <w:rPr>
      <w:rFonts w:ascii="Fira Sans" w:hAnsi="Fira Sans"/>
      <w:noProof/>
      <w:color w:val="000000" w:themeColor="text1"/>
      <w:sz w:val="26"/>
      <w:lang w:eastAsia="de-CH"/>
    </w:rPr>
  </w:style>
  <w:style w:type="character" w:styleId="Hyperlink">
    <w:name w:val="Hyperlink"/>
    <w:basedOn w:val="Absatz-Standardschriftart"/>
    <w:uiPriority w:val="99"/>
    <w:unhideWhenUsed/>
    <w:rsid w:val="00C54680"/>
    <w:rPr>
      <w:color w:val="0563C1" w:themeColor="hyperlink"/>
      <w:u w:val="single"/>
    </w:rPr>
  </w:style>
  <w:style w:type="character" w:customStyle="1" w:styleId="Modulberschrift3Zchn">
    <w:name w:val="Modul_Überschrift3 Zchn"/>
    <w:basedOn w:val="Modulberschrift2Zchn"/>
    <w:link w:val="Modulberschrift3"/>
    <w:rsid w:val="00F701B7"/>
    <w:rPr>
      <w:rFonts w:ascii="Fira Sans" w:hAnsi="Fira Sans"/>
      <w:noProof/>
      <w:color w:val="000000" w:themeColor="text1"/>
      <w:sz w:val="26"/>
      <w:lang w:eastAsia="de-CH"/>
    </w:rPr>
  </w:style>
  <w:style w:type="paragraph" w:styleId="Verzeichnis1">
    <w:name w:val="toc 1"/>
    <w:aliases w:val="Modul_Verzeichnis"/>
    <w:basedOn w:val="Standard"/>
    <w:next w:val="Standard"/>
    <w:autoRedefine/>
    <w:uiPriority w:val="39"/>
    <w:unhideWhenUsed/>
    <w:rsid w:val="000735DC"/>
    <w:pPr>
      <w:spacing w:after="100"/>
    </w:pPr>
    <w:rPr>
      <w:rFonts w:ascii="Fira Sans" w:hAnsi="Fira Sans"/>
    </w:rPr>
  </w:style>
  <w:style w:type="table" w:styleId="Tabellenraster">
    <w:name w:val="Table Grid"/>
    <w:basedOn w:val="NormaleTabelle"/>
    <w:uiPriority w:val="39"/>
    <w:rsid w:val="001861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odulTabelle1">
    <w:name w:val="Modul_Tabelle1"/>
    <w:basedOn w:val="NormaleTabelle"/>
    <w:uiPriority w:val="99"/>
    <w:rsid w:val="0002786A"/>
    <w:pPr>
      <w:spacing w:before="60" w:after="60" w:line="240" w:lineRule="auto"/>
    </w:pPr>
    <w:rPr>
      <w:rFonts w:ascii="Fira Sans" w:hAnsi="Fira Sans"/>
    </w:rPr>
    <w:tblPr>
      <w:tblBorders>
        <w:insideH w:val="single" w:sz="4" w:space="0" w:color="C3C9C9"/>
      </w:tblBorders>
    </w:tblPr>
    <w:tblStylePr w:type="firstRow">
      <w:rPr>
        <w:b w:val="0"/>
        <w:i w:val="0"/>
      </w:rPr>
    </w:tblStylePr>
  </w:style>
  <w:style w:type="table" w:customStyle="1" w:styleId="ModulTabelle2">
    <w:name w:val="Modul_Tabelle2"/>
    <w:basedOn w:val="ModulTabelle1"/>
    <w:uiPriority w:val="99"/>
    <w:rsid w:val="0002786A"/>
    <w:pPr>
      <w:spacing w:after="0"/>
    </w:pPr>
    <w:tblPr/>
    <w:tblStylePr w:type="firstRow">
      <w:rPr>
        <w:b/>
        <w:i w:val="0"/>
      </w:rPr>
      <w:tblPr/>
      <w:tcPr>
        <w:shd w:val="clear" w:color="auto" w:fill="C3C9C9"/>
      </w:tcPr>
    </w:tblStylePr>
  </w:style>
  <w:style w:type="character" w:styleId="BesuchterHyperlink">
    <w:name w:val="FollowedHyperlink"/>
    <w:basedOn w:val="Absatz-Standardschriftart"/>
    <w:uiPriority w:val="99"/>
    <w:semiHidden/>
    <w:unhideWhenUsed/>
    <w:rsid w:val="00F776EA"/>
    <w:rPr>
      <w:color w:val="954F72" w:themeColor="followedHyperlink"/>
      <w:u w:val="single"/>
    </w:rPr>
  </w:style>
  <w:style w:type="paragraph" w:styleId="Beschriftung">
    <w:name w:val="caption"/>
    <w:basedOn w:val="Standard"/>
    <w:next w:val="Standard"/>
    <w:uiPriority w:val="35"/>
    <w:unhideWhenUsed/>
    <w:qFormat/>
    <w:rsid w:val="0043504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74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7430"/>
    <w:rPr>
      <w:rFonts w:ascii="Tahoma" w:hAnsi="Tahoma" w:cs="Tahoma"/>
      <w:sz w:val="16"/>
      <w:szCs w:val="16"/>
    </w:rPr>
  </w:style>
  <w:style w:type="paragraph" w:styleId="Verzeichnis2">
    <w:name w:val="toc 2"/>
    <w:basedOn w:val="Standard"/>
    <w:next w:val="Standard"/>
    <w:autoRedefine/>
    <w:uiPriority w:val="39"/>
    <w:unhideWhenUsed/>
    <w:rsid w:val="00703643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0735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0735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0735D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735DC"/>
  </w:style>
  <w:style w:type="paragraph" w:styleId="Fuzeile">
    <w:name w:val="footer"/>
    <w:basedOn w:val="Standard"/>
    <w:link w:val="FuzeileZchn"/>
    <w:uiPriority w:val="99"/>
    <w:unhideWhenUsed/>
    <w:rsid w:val="000735D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735DC"/>
  </w:style>
  <w:style w:type="paragraph" w:customStyle="1" w:styleId="ModulSchreiben">
    <w:name w:val="Modul_Schreiben"/>
    <w:basedOn w:val="Standard"/>
    <w:link w:val="ModulSchreibenZchn"/>
    <w:autoRedefine/>
    <w:qFormat/>
    <w:rsid w:val="002C47E1"/>
    <w:rPr>
      <w:rFonts w:ascii="Fira Sans" w:hAnsi="Fira Sans"/>
      <w:noProof/>
      <w:color w:val="000000" w:themeColor="text1"/>
      <w:sz w:val="20"/>
      <w:lang w:eastAsia="de-CH"/>
    </w:rPr>
  </w:style>
  <w:style w:type="paragraph" w:customStyle="1" w:styleId="ModulTitel">
    <w:name w:val="Modul_Titel"/>
    <w:basedOn w:val="ModulSchreiben"/>
    <w:link w:val="ModulTitelZchn"/>
    <w:qFormat/>
    <w:rsid w:val="00C54680"/>
    <w:rPr>
      <w:sz w:val="48"/>
    </w:rPr>
  </w:style>
  <w:style w:type="character" w:customStyle="1" w:styleId="ModulSchreibenZchn">
    <w:name w:val="Modul_Schreiben Zchn"/>
    <w:basedOn w:val="Absatz-Standardschriftart"/>
    <w:link w:val="ModulSchreiben"/>
    <w:rsid w:val="002C47E1"/>
    <w:rPr>
      <w:rFonts w:ascii="Fira Sans" w:hAnsi="Fira Sans"/>
      <w:noProof/>
      <w:color w:val="000000" w:themeColor="text1"/>
      <w:sz w:val="20"/>
      <w:lang w:eastAsia="de-CH"/>
    </w:rPr>
  </w:style>
  <w:style w:type="paragraph" w:customStyle="1" w:styleId="Modulberschrift1">
    <w:name w:val="Modul_Überschrift1"/>
    <w:basedOn w:val="Standard"/>
    <w:next w:val="Standard"/>
    <w:link w:val="Modulberschrift1Zchn"/>
    <w:qFormat/>
    <w:rsid w:val="000735DC"/>
    <w:rPr>
      <w:rFonts w:ascii="Fira Sans" w:hAnsi="Fira Sans"/>
      <w:sz w:val="32"/>
    </w:rPr>
  </w:style>
  <w:style w:type="character" w:customStyle="1" w:styleId="ModulTitelZchn">
    <w:name w:val="Modul_Titel Zchn"/>
    <w:basedOn w:val="ModulSchreibenZchn"/>
    <w:link w:val="ModulTitel"/>
    <w:rsid w:val="00C54680"/>
    <w:rPr>
      <w:rFonts w:ascii="Fira Sans" w:hAnsi="Fira Sans"/>
      <w:noProof/>
      <w:color w:val="000000" w:themeColor="text1"/>
      <w:sz w:val="48"/>
      <w:lang w:eastAsia="de-CH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0735D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Modulberschrift1Zchn">
    <w:name w:val="Modul_Überschrift1 Zchn"/>
    <w:basedOn w:val="ModulTitelZchn"/>
    <w:link w:val="Modulberschrift1"/>
    <w:rsid w:val="000735DC"/>
    <w:rPr>
      <w:rFonts w:ascii="Fira Sans" w:hAnsi="Fira Sans"/>
      <w:noProof/>
      <w:color w:val="000000" w:themeColor="text1"/>
      <w:sz w:val="32"/>
      <w:lang w:eastAsia="de-CH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0735DC"/>
    <w:pPr>
      <w:outlineLvl w:val="9"/>
    </w:pPr>
    <w:rPr>
      <w:lang w:eastAsia="de-CH" w:bidi="lo-LA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0735D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Modulberschrift2">
    <w:name w:val="Modul_Überschrift2"/>
    <w:basedOn w:val="Modulberschrift1"/>
    <w:link w:val="Modulberschrift2Zchn"/>
    <w:qFormat/>
    <w:rsid w:val="00F701B7"/>
    <w:rPr>
      <w:sz w:val="26"/>
    </w:rPr>
  </w:style>
  <w:style w:type="paragraph" w:customStyle="1" w:styleId="Modulberschrift3">
    <w:name w:val="Modul_Überschrift3"/>
    <w:basedOn w:val="Modulberschrift2"/>
    <w:link w:val="Modulberschrift3Zchn"/>
    <w:qFormat/>
    <w:rsid w:val="00F701B7"/>
    <w:rPr>
      <w:sz w:val="22"/>
    </w:rPr>
  </w:style>
  <w:style w:type="character" w:customStyle="1" w:styleId="Modulberschrift2Zchn">
    <w:name w:val="Modul_Überschrift2 Zchn"/>
    <w:basedOn w:val="Modulberschrift1Zchn"/>
    <w:link w:val="Modulberschrift2"/>
    <w:rsid w:val="00F701B7"/>
    <w:rPr>
      <w:rFonts w:ascii="Fira Sans" w:hAnsi="Fira Sans"/>
      <w:noProof/>
      <w:color w:val="000000" w:themeColor="text1"/>
      <w:sz w:val="26"/>
      <w:lang w:eastAsia="de-CH"/>
    </w:rPr>
  </w:style>
  <w:style w:type="character" w:styleId="Hyperlink">
    <w:name w:val="Hyperlink"/>
    <w:basedOn w:val="Absatz-Standardschriftart"/>
    <w:uiPriority w:val="99"/>
    <w:unhideWhenUsed/>
    <w:rsid w:val="00C54680"/>
    <w:rPr>
      <w:color w:val="0563C1" w:themeColor="hyperlink"/>
      <w:u w:val="single"/>
    </w:rPr>
  </w:style>
  <w:style w:type="character" w:customStyle="1" w:styleId="Modulberschrift3Zchn">
    <w:name w:val="Modul_Überschrift3 Zchn"/>
    <w:basedOn w:val="Modulberschrift2Zchn"/>
    <w:link w:val="Modulberschrift3"/>
    <w:rsid w:val="00F701B7"/>
    <w:rPr>
      <w:rFonts w:ascii="Fira Sans" w:hAnsi="Fira Sans"/>
      <w:noProof/>
      <w:color w:val="000000" w:themeColor="text1"/>
      <w:sz w:val="26"/>
      <w:lang w:eastAsia="de-CH"/>
    </w:rPr>
  </w:style>
  <w:style w:type="paragraph" w:styleId="Verzeichnis1">
    <w:name w:val="toc 1"/>
    <w:aliases w:val="Modul_Verzeichnis"/>
    <w:basedOn w:val="Standard"/>
    <w:next w:val="Standard"/>
    <w:autoRedefine/>
    <w:uiPriority w:val="39"/>
    <w:unhideWhenUsed/>
    <w:rsid w:val="000735DC"/>
    <w:pPr>
      <w:spacing w:after="100"/>
    </w:pPr>
    <w:rPr>
      <w:rFonts w:ascii="Fira Sans" w:hAnsi="Fira Sans"/>
    </w:rPr>
  </w:style>
  <w:style w:type="table" w:styleId="Tabellenraster">
    <w:name w:val="Table Grid"/>
    <w:basedOn w:val="NormaleTabelle"/>
    <w:uiPriority w:val="39"/>
    <w:rsid w:val="001861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odulTabelle1">
    <w:name w:val="Modul_Tabelle1"/>
    <w:basedOn w:val="NormaleTabelle"/>
    <w:uiPriority w:val="99"/>
    <w:rsid w:val="0002786A"/>
    <w:pPr>
      <w:spacing w:before="60" w:after="60" w:line="240" w:lineRule="auto"/>
    </w:pPr>
    <w:rPr>
      <w:rFonts w:ascii="Fira Sans" w:hAnsi="Fira Sans"/>
    </w:rPr>
    <w:tblPr>
      <w:tblBorders>
        <w:insideH w:val="single" w:sz="4" w:space="0" w:color="C3C9C9"/>
      </w:tblBorders>
    </w:tblPr>
    <w:tblStylePr w:type="firstRow">
      <w:rPr>
        <w:b w:val="0"/>
        <w:i w:val="0"/>
      </w:rPr>
    </w:tblStylePr>
  </w:style>
  <w:style w:type="table" w:customStyle="1" w:styleId="ModulTabelle2">
    <w:name w:val="Modul_Tabelle2"/>
    <w:basedOn w:val="ModulTabelle1"/>
    <w:uiPriority w:val="99"/>
    <w:rsid w:val="0002786A"/>
    <w:pPr>
      <w:spacing w:after="0"/>
    </w:pPr>
    <w:tblPr/>
    <w:tblStylePr w:type="firstRow">
      <w:rPr>
        <w:b/>
        <w:i w:val="0"/>
      </w:rPr>
      <w:tblPr/>
      <w:tcPr>
        <w:shd w:val="clear" w:color="auto" w:fill="C3C9C9"/>
      </w:tcPr>
    </w:tblStylePr>
  </w:style>
  <w:style w:type="character" w:styleId="BesuchterHyperlink">
    <w:name w:val="FollowedHyperlink"/>
    <w:basedOn w:val="Absatz-Standardschriftart"/>
    <w:uiPriority w:val="99"/>
    <w:semiHidden/>
    <w:unhideWhenUsed/>
    <w:rsid w:val="00F776EA"/>
    <w:rPr>
      <w:color w:val="954F72" w:themeColor="followedHyperlink"/>
      <w:u w:val="single"/>
    </w:rPr>
  </w:style>
  <w:style w:type="paragraph" w:styleId="Beschriftung">
    <w:name w:val="caption"/>
    <w:basedOn w:val="Standard"/>
    <w:next w:val="Standard"/>
    <w:uiPriority w:val="35"/>
    <w:unhideWhenUsed/>
    <w:qFormat/>
    <w:rsid w:val="0043504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74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7430"/>
    <w:rPr>
      <w:rFonts w:ascii="Tahoma" w:hAnsi="Tahoma" w:cs="Tahoma"/>
      <w:sz w:val="16"/>
      <w:szCs w:val="16"/>
    </w:rPr>
  </w:style>
  <w:style w:type="paragraph" w:styleId="Verzeichnis2">
    <w:name w:val="toc 2"/>
    <w:basedOn w:val="Standard"/>
    <w:next w:val="Standard"/>
    <w:autoRedefine/>
    <w:uiPriority w:val="39"/>
    <w:unhideWhenUsed/>
    <w:rsid w:val="00703643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osmstudios.com/tutorials/your-first-love2d-game-in-200-lines-part-1-of-3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://nova-fusion.com/2012/08/27/lua-for-programmers-part-1/" TargetMode="External"/><Relationship Id="rId17" Type="http://schemas.openxmlformats.org/officeDocument/2006/relationships/hyperlink" Target="../robin/SpaceShooter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hyperlink" Target="../robin/Spiel_Robin_V3" TargetMode="External"/><Relationship Id="rId20" Type="http://schemas.openxmlformats.org/officeDocument/2006/relationships/image" Target="media/image2.png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hyperlink" Target="../robin/Spiel_Robin_V2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10" Type="http://schemas.openxmlformats.org/officeDocument/2006/relationships/header" Target="header1.xml"/><Relationship Id="rId19" Type="http://schemas.openxmlformats.org/officeDocument/2006/relationships/hyperlink" Target="https://www.love2d.org/wiki/BoundingBox.lua" TargetMode="External"/><Relationship Id="rId31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hyperlink" Target="../projektuebersicht.docx" TargetMode="External"/><Relationship Id="rId14" Type="http://schemas.openxmlformats.org/officeDocument/2006/relationships/hyperlink" Target="../robin/Spiel_Robin_V1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nri\Documents\Benutzerdefinierte%20Office-Vorlagen\Modul_Vorlag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F7B26B-99C6-4370-8C7F-45CD671143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Modul_Vorlage.dotx</Template>
  <TotalTime>0</TotalTime>
  <Pages>12</Pages>
  <Words>1023</Words>
  <Characters>6449</Characters>
  <Application>Microsoft Office Word</Application>
  <DocSecurity>0</DocSecurity>
  <Lines>53</Lines>
  <Paragraphs>14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Henri</dc:creator>
  <cp:keywords/>
  <dc:description/>
  <cp:lastModifiedBy>Robin Steiger</cp:lastModifiedBy>
  <cp:revision>54</cp:revision>
  <dcterms:created xsi:type="dcterms:W3CDTF">2014-11-19T08:16:00Z</dcterms:created>
  <dcterms:modified xsi:type="dcterms:W3CDTF">2015-04-29T07:20:00Z</dcterms:modified>
</cp:coreProperties>
</file>